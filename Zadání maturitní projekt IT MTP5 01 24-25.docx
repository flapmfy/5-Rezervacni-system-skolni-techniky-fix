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9E0B94" w14:textId="77777777" w:rsidR="004A6E35" w:rsidRPr="006B0571" w:rsidRDefault="00F33FB6" w:rsidP="0020276F">
      <w:pPr>
        <w:pStyle w:val="Standard"/>
        <w:jc w:val="center"/>
        <w:rPr>
          <w:rFonts w:ascii="Encode Sans" w:hAnsi="Encode Sans"/>
          <w:b/>
          <w:bCs/>
        </w:rPr>
      </w:pPr>
      <w:r>
        <w:rPr>
          <w:rFonts w:ascii="Encode Sans" w:hAnsi="Encode Sans"/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57E4E25E" wp14:editId="4015ACC9">
            <wp:simplePos x="0" y="0"/>
            <wp:positionH relativeFrom="column">
              <wp:posOffset>-47244</wp:posOffset>
            </wp:positionH>
            <wp:positionV relativeFrom="paragraph">
              <wp:posOffset>57557</wp:posOffset>
            </wp:positionV>
            <wp:extent cx="746302" cy="747547"/>
            <wp:effectExtent l="0" t="0" r="0" b="0"/>
            <wp:wrapTight wrapText="bothSides">
              <wp:wrapPolygon edited="0">
                <wp:start x="6066" y="0"/>
                <wp:lineTo x="0" y="3303"/>
                <wp:lineTo x="0" y="13764"/>
                <wp:lineTo x="1654" y="19269"/>
                <wp:lineTo x="3860" y="20921"/>
                <wp:lineTo x="6066" y="20921"/>
                <wp:lineTo x="14890" y="20921"/>
                <wp:lineTo x="15442" y="20921"/>
                <wp:lineTo x="19854" y="17618"/>
                <wp:lineTo x="20957" y="14314"/>
                <wp:lineTo x="20957" y="1652"/>
                <wp:lineTo x="14890" y="0"/>
                <wp:lineTo x="6066" y="0"/>
              </wp:wrapPolygon>
            </wp:wrapTight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1 - original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302" cy="7475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65EE" w:rsidRPr="006B0571">
        <w:rPr>
          <w:rFonts w:ascii="Encode Sans" w:hAnsi="Encode Sans"/>
          <w:b/>
          <w:bCs/>
        </w:rPr>
        <w:t>Vyšší odborná škola</w:t>
      </w:r>
    </w:p>
    <w:p w14:paraId="025C6645" w14:textId="77777777" w:rsidR="004A6E35" w:rsidRPr="006B0571" w:rsidRDefault="007F65EE" w:rsidP="0020276F">
      <w:pPr>
        <w:pStyle w:val="Standard"/>
        <w:jc w:val="center"/>
        <w:rPr>
          <w:rFonts w:ascii="Encode Sans" w:hAnsi="Encode Sans"/>
          <w:b/>
          <w:bCs/>
        </w:rPr>
      </w:pPr>
      <w:r w:rsidRPr="006B0571">
        <w:rPr>
          <w:rFonts w:ascii="Encode Sans" w:hAnsi="Encode Sans"/>
          <w:b/>
          <w:bCs/>
        </w:rPr>
        <w:t>a Střední průmyslová škola elektrotechnická</w:t>
      </w:r>
    </w:p>
    <w:p w14:paraId="5B3FDAF3" w14:textId="77777777" w:rsidR="004A6E35" w:rsidRPr="006B0571" w:rsidRDefault="007F65EE" w:rsidP="0020276F">
      <w:pPr>
        <w:pStyle w:val="Standard"/>
        <w:jc w:val="center"/>
        <w:rPr>
          <w:rFonts w:ascii="Encode Sans" w:hAnsi="Encode Sans"/>
          <w:b/>
          <w:bCs/>
        </w:rPr>
      </w:pPr>
      <w:r w:rsidRPr="006B0571">
        <w:rPr>
          <w:rFonts w:ascii="Encode Sans" w:hAnsi="Encode Sans"/>
          <w:b/>
          <w:bCs/>
        </w:rPr>
        <w:t>Plzeň, Koterovská 85</w:t>
      </w:r>
    </w:p>
    <w:p w14:paraId="672A6659" w14:textId="77777777" w:rsidR="004A6E35" w:rsidRPr="006B0571" w:rsidRDefault="004A6E35">
      <w:pPr>
        <w:pStyle w:val="Standard"/>
        <w:tabs>
          <w:tab w:val="clear" w:pos="3402"/>
          <w:tab w:val="left" w:pos="0"/>
        </w:tabs>
        <w:jc w:val="both"/>
        <w:rPr>
          <w:rFonts w:ascii="Encode Sans" w:hAnsi="Encode Sans"/>
          <w:sz w:val="20"/>
        </w:rPr>
      </w:pPr>
    </w:p>
    <w:p w14:paraId="0A37501D" w14:textId="77777777" w:rsidR="0020276F" w:rsidRPr="006B0571" w:rsidRDefault="0020276F">
      <w:pPr>
        <w:pStyle w:val="Standard"/>
        <w:jc w:val="center"/>
        <w:rPr>
          <w:rFonts w:ascii="Encode Sans" w:hAnsi="Encode Sans"/>
          <w:b/>
          <w:bCs/>
          <w:sz w:val="40"/>
          <w:szCs w:val="40"/>
        </w:rPr>
      </w:pPr>
    </w:p>
    <w:p w14:paraId="3D729F76" w14:textId="77777777" w:rsidR="004A6E35" w:rsidRPr="006B0571" w:rsidRDefault="007F65EE">
      <w:pPr>
        <w:pStyle w:val="Standard"/>
        <w:jc w:val="center"/>
        <w:rPr>
          <w:rFonts w:ascii="Encode Sans" w:hAnsi="Encode Sans"/>
          <w:sz w:val="40"/>
          <w:szCs w:val="40"/>
        </w:rPr>
      </w:pPr>
      <w:r w:rsidRPr="0010EB18">
        <w:rPr>
          <w:rFonts w:ascii="Encode Sans" w:hAnsi="Encode Sans"/>
          <w:b/>
          <w:bCs/>
          <w:sz w:val="40"/>
          <w:szCs w:val="40"/>
        </w:rPr>
        <w:t>Zadání dlouhodobé maturitní práce</w:t>
      </w:r>
    </w:p>
    <w:p w14:paraId="5DAB6C7B" w14:textId="77777777" w:rsidR="004A6E35" w:rsidRPr="006B0571" w:rsidRDefault="004A6E35">
      <w:pPr>
        <w:pStyle w:val="Standard"/>
        <w:rPr>
          <w:rFonts w:ascii="Encode Sans" w:hAnsi="Encode Sans"/>
          <w:b/>
          <w:sz w:val="28"/>
          <w:u w:val="single"/>
        </w:rPr>
      </w:pPr>
    </w:p>
    <w:p w14:paraId="6C04BD9F" w14:textId="297B14AD" w:rsidR="004A6E35" w:rsidRPr="009313C2" w:rsidRDefault="001301A0" w:rsidP="5A4DF43F">
      <w:pPr>
        <w:pStyle w:val="Standard"/>
        <w:tabs>
          <w:tab w:val="clear" w:pos="3402"/>
          <w:tab w:val="left" w:pos="1719"/>
        </w:tabs>
        <w:rPr>
          <w:rFonts w:ascii="Encode Sans" w:hAnsi="Encode Sans"/>
          <w:b/>
          <w:bCs/>
          <w:lang w:val="en-US"/>
        </w:rPr>
      </w:pPr>
      <w:r w:rsidRPr="5A4DF43F">
        <w:rPr>
          <w:rFonts w:ascii="Encode Sans" w:hAnsi="Encode Sans"/>
          <w:b/>
          <w:bCs/>
        </w:rPr>
        <w:t>Žák</w:t>
      </w:r>
      <w:r w:rsidR="007F65EE" w:rsidRPr="5A4DF43F">
        <w:rPr>
          <w:rFonts w:ascii="Encode Sans" w:hAnsi="Encode Sans"/>
          <w:b/>
          <w:bCs/>
        </w:rPr>
        <w:t>:</w:t>
      </w:r>
      <w:r>
        <w:tab/>
      </w:r>
      <w:r w:rsidR="00E9084C">
        <w:rPr>
          <w:rFonts w:ascii="Encode Sans" w:hAnsi="Encode Sans"/>
          <w:b/>
          <w:bCs/>
        </w:rPr>
        <w:t>František Kasík, Lukáš Janda, Pavel Hudec</w:t>
      </w:r>
    </w:p>
    <w:p w14:paraId="17AB204F" w14:textId="0FACB14D" w:rsidR="004A6E35" w:rsidRPr="00785FDE" w:rsidRDefault="007F65EE" w:rsidP="5A4DF43F">
      <w:pPr>
        <w:pStyle w:val="Standard"/>
        <w:tabs>
          <w:tab w:val="clear" w:pos="3402"/>
          <w:tab w:val="left" w:pos="1719"/>
        </w:tabs>
        <w:rPr>
          <w:rFonts w:ascii="Encode Sans" w:hAnsi="Encode Sans"/>
          <w:b/>
          <w:bCs/>
        </w:rPr>
      </w:pPr>
      <w:r w:rsidRPr="5A4DF43F">
        <w:rPr>
          <w:rFonts w:ascii="Encode Sans" w:hAnsi="Encode Sans"/>
          <w:b/>
          <w:bCs/>
        </w:rPr>
        <w:t>Třída:</w:t>
      </w:r>
      <w:r>
        <w:tab/>
      </w:r>
      <w:r w:rsidRPr="5A4DF43F">
        <w:rPr>
          <w:rFonts w:ascii="Encode Sans" w:hAnsi="Encode Sans"/>
          <w:b/>
          <w:bCs/>
        </w:rPr>
        <w:t>4.</w:t>
      </w:r>
      <w:r w:rsidR="00E9084C">
        <w:rPr>
          <w:rFonts w:ascii="Encode Sans" w:hAnsi="Encode Sans"/>
          <w:b/>
          <w:bCs/>
        </w:rPr>
        <w:t>H</w:t>
      </w:r>
    </w:p>
    <w:p w14:paraId="3EB88CF4" w14:textId="77777777" w:rsidR="004A6E35" w:rsidRPr="00785FDE" w:rsidRDefault="007F65EE">
      <w:pPr>
        <w:pStyle w:val="Standard"/>
        <w:tabs>
          <w:tab w:val="clear" w:pos="3402"/>
          <w:tab w:val="left" w:pos="1719"/>
        </w:tabs>
        <w:rPr>
          <w:rFonts w:ascii="Encode Sans" w:hAnsi="Encode Sans"/>
        </w:rPr>
      </w:pPr>
      <w:r w:rsidRPr="0010EB18">
        <w:rPr>
          <w:rFonts w:ascii="Encode Sans" w:hAnsi="Encode Sans"/>
          <w:b/>
          <w:bCs/>
        </w:rPr>
        <w:t>Studijní obor:</w:t>
      </w:r>
      <w:r>
        <w:tab/>
      </w:r>
      <w:r w:rsidR="00785FDE" w:rsidRPr="0010EB18">
        <w:rPr>
          <w:rFonts w:ascii="Encode Sans" w:hAnsi="Encode Sans"/>
          <w:b/>
          <w:bCs/>
        </w:rPr>
        <w:t>18-20-M/01 Informační technologie</w:t>
      </w:r>
    </w:p>
    <w:p w14:paraId="296BAA80" w14:textId="77777777" w:rsidR="00EC77BE" w:rsidRDefault="007F65EE">
      <w:pPr>
        <w:pStyle w:val="Standard"/>
        <w:tabs>
          <w:tab w:val="clear" w:pos="3402"/>
          <w:tab w:val="left" w:pos="1719"/>
        </w:tabs>
        <w:rPr>
          <w:rStyle w:val="normaltextrun"/>
          <w:rFonts w:ascii="Encode Sans" w:hAnsi="Encode Sans"/>
          <w:b/>
          <w:bCs/>
          <w:color w:val="000000"/>
          <w:shd w:val="clear" w:color="auto" w:fill="FFFFFF"/>
        </w:rPr>
      </w:pPr>
      <w:r w:rsidRPr="0010EB18">
        <w:rPr>
          <w:rFonts w:ascii="Encode Sans" w:hAnsi="Encode Sans"/>
          <w:b/>
          <w:bCs/>
        </w:rPr>
        <w:t>Zaměření:</w:t>
      </w:r>
      <w:r>
        <w:tab/>
      </w:r>
      <w:r w:rsidR="00EC77BE">
        <w:rPr>
          <w:rStyle w:val="normaltextrun"/>
          <w:rFonts w:ascii="Encode Sans" w:hAnsi="Encode Sans"/>
          <w:b/>
          <w:bCs/>
          <w:color w:val="000000"/>
          <w:shd w:val="clear" w:color="auto" w:fill="FFFFFF"/>
        </w:rPr>
        <w:t>Vývoj aplikací</w:t>
      </w:r>
    </w:p>
    <w:p w14:paraId="3502BC82" w14:textId="7D93F3B9" w:rsidR="004A6E35" w:rsidRPr="006B0571" w:rsidRDefault="007F65EE">
      <w:pPr>
        <w:pStyle w:val="Standard"/>
        <w:tabs>
          <w:tab w:val="clear" w:pos="3402"/>
          <w:tab w:val="left" w:pos="1719"/>
        </w:tabs>
        <w:rPr>
          <w:rFonts w:ascii="Encode Sans" w:hAnsi="Encode Sans"/>
        </w:rPr>
      </w:pPr>
      <w:r w:rsidRPr="5A4DF43F">
        <w:rPr>
          <w:rFonts w:ascii="Encode Sans" w:hAnsi="Encode Sans"/>
          <w:b/>
          <w:bCs/>
        </w:rPr>
        <w:t>Školní rok:</w:t>
      </w:r>
      <w:r w:rsidRPr="5A4DF43F">
        <w:rPr>
          <w:rFonts w:ascii="Encode Sans" w:hAnsi="Encode Sans"/>
        </w:rPr>
        <w:t xml:space="preserve"> </w:t>
      </w:r>
      <w:r>
        <w:tab/>
      </w:r>
      <w:r w:rsidR="0043137B" w:rsidRPr="5A4DF43F">
        <w:rPr>
          <w:rFonts w:ascii="Encode Sans" w:hAnsi="Encode Sans"/>
          <w:b/>
          <w:bCs/>
        </w:rPr>
        <w:t>202</w:t>
      </w:r>
      <w:r w:rsidR="06262B4B" w:rsidRPr="5A4DF43F">
        <w:rPr>
          <w:rFonts w:ascii="Encode Sans" w:hAnsi="Encode Sans"/>
          <w:b/>
          <w:bCs/>
        </w:rPr>
        <w:t>4</w:t>
      </w:r>
      <w:r w:rsidR="0043137B" w:rsidRPr="5A4DF43F">
        <w:rPr>
          <w:rFonts w:ascii="Encode Sans" w:hAnsi="Encode Sans"/>
          <w:b/>
          <w:bCs/>
        </w:rPr>
        <w:t>–202</w:t>
      </w:r>
      <w:r w:rsidR="3F5E6D56" w:rsidRPr="5A4DF43F">
        <w:rPr>
          <w:rFonts w:ascii="Encode Sans" w:hAnsi="Encode Sans"/>
          <w:b/>
          <w:bCs/>
        </w:rPr>
        <w:t>5</w:t>
      </w:r>
    </w:p>
    <w:p w14:paraId="02EB378F" w14:textId="77777777" w:rsidR="004A6E35" w:rsidRPr="006B0571" w:rsidRDefault="007F65EE">
      <w:pPr>
        <w:pStyle w:val="Standard"/>
        <w:tabs>
          <w:tab w:val="clear" w:pos="3402"/>
          <w:tab w:val="left" w:pos="1719"/>
        </w:tabs>
        <w:rPr>
          <w:rFonts w:ascii="Encode Sans" w:hAnsi="Encode Sans"/>
          <w:b/>
        </w:rPr>
      </w:pPr>
      <w:r w:rsidRPr="006B0571">
        <w:rPr>
          <w:rFonts w:ascii="Encode Sans" w:hAnsi="Encode Sans"/>
          <w:b/>
        </w:rPr>
        <w:tab/>
      </w:r>
    </w:p>
    <w:p w14:paraId="0E51CECD" w14:textId="0F54968D" w:rsidR="004A6E35" w:rsidRDefault="007F65EE" w:rsidP="5A4DF43F">
      <w:pPr>
        <w:pStyle w:val="Standard"/>
        <w:tabs>
          <w:tab w:val="clear" w:pos="3402"/>
          <w:tab w:val="left" w:pos="1719"/>
        </w:tabs>
        <w:ind w:left="1719" w:hanging="1719"/>
        <w:rPr>
          <w:rFonts w:ascii="Encode Sans" w:hAnsi="Encode Sans"/>
          <w:b/>
          <w:bCs/>
          <w:i/>
          <w:iCs/>
          <w:sz w:val="36"/>
          <w:szCs w:val="36"/>
        </w:rPr>
      </w:pPr>
      <w:r w:rsidRPr="5A4DF43F">
        <w:rPr>
          <w:rFonts w:ascii="Encode Sans" w:hAnsi="Encode Sans"/>
          <w:i/>
          <w:iCs/>
        </w:rPr>
        <w:t xml:space="preserve">Téma práce: </w:t>
      </w:r>
      <w:r>
        <w:tab/>
      </w:r>
      <w:r w:rsidRPr="5A4DF43F">
        <w:rPr>
          <w:rFonts w:ascii="Encode Sans" w:hAnsi="Encode Sans"/>
          <w:i/>
          <w:iCs/>
        </w:rPr>
        <w:t xml:space="preserve"> </w:t>
      </w:r>
      <w:r w:rsidR="00E9084C">
        <w:rPr>
          <w:rFonts w:ascii="Encode Sans" w:hAnsi="Encode Sans"/>
          <w:b/>
          <w:bCs/>
          <w:i/>
          <w:iCs/>
          <w:sz w:val="36"/>
          <w:szCs w:val="36"/>
        </w:rPr>
        <w:t>Rezervační systém pro zápůjčku školní techniky</w:t>
      </w:r>
    </w:p>
    <w:p w14:paraId="6A05A809" w14:textId="77777777" w:rsidR="00061DA3" w:rsidRPr="00785FDE" w:rsidRDefault="00061DA3" w:rsidP="00061DA3">
      <w:pPr>
        <w:pStyle w:val="Standard"/>
        <w:tabs>
          <w:tab w:val="clear" w:pos="3402"/>
          <w:tab w:val="left" w:pos="1719"/>
        </w:tabs>
        <w:ind w:left="1719" w:hanging="1719"/>
        <w:rPr>
          <w:rFonts w:ascii="Encode Sans" w:hAnsi="Encode Sans"/>
          <w:b/>
          <w:bCs/>
          <w:i/>
        </w:rPr>
      </w:pPr>
    </w:p>
    <w:p w14:paraId="06BCC72F" w14:textId="77777777" w:rsidR="004A6E35" w:rsidRDefault="007F65EE">
      <w:pPr>
        <w:pStyle w:val="Zhlav"/>
        <w:tabs>
          <w:tab w:val="clear" w:pos="4818"/>
        </w:tabs>
        <w:spacing w:line="360" w:lineRule="auto"/>
        <w:jc w:val="both"/>
        <w:rPr>
          <w:rFonts w:ascii="Encode Sans" w:hAnsi="Encode Sans"/>
          <w:b/>
          <w:bCs/>
          <w:i/>
        </w:rPr>
      </w:pPr>
      <w:r w:rsidRPr="006B0571">
        <w:rPr>
          <w:rFonts w:ascii="Encode Sans" w:hAnsi="Encode Sans"/>
          <w:b/>
          <w:bCs/>
          <w:i/>
        </w:rPr>
        <w:t>Pokyny k obsahu a rozsahu práce:</w:t>
      </w:r>
    </w:p>
    <w:p w14:paraId="35E56321" w14:textId="6D349A86" w:rsidR="00A95C53" w:rsidRPr="00A95C53" w:rsidRDefault="00D411BD" w:rsidP="00CC2E03">
      <w:pPr>
        <w:pStyle w:val="Zhlav"/>
        <w:numPr>
          <w:ilvl w:val="0"/>
          <w:numId w:val="4"/>
        </w:numPr>
        <w:rPr>
          <w:rFonts w:ascii="Encode Sans" w:hAnsi="Encode Sans"/>
          <w:i/>
        </w:rPr>
      </w:pPr>
      <w:r>
        <w:rPr>
          <w:rFonts w:ascii="Encode Sans" w:hAnsi="Encode Sans"/>
          <w:i/>
        </w:rPr>
        <w:t xml:space="preserve">Navrhněte a vytvořte responzivní webovou </w:t>
      </w:r>
      <w:r w:rsidR="00EE3D0E">
        <w:rPr>
          <w:rFonts w:ascii="Encode Sans" w:hAnsi="Encode Sans"/>
          <w:i/>
        </w:rPr>
        <w:t>aplikaci</w:t>
      </w:r>
      <w:r>
        <w:rPr>
          <w:rFonts w:ascii="Encode Sans" w:hAnsi="Encode Sans"/>
          <w:i/>
        </w:rPr>
        <w:t xml:space="preserve">, která bude fungovat jako </w:t>
      </w:r>
      <w:r w:rsidR="00E9084C">
        <w:rPr>
          <w:rFonts w:ascii="Encode Sans" w:hAnsi="Encode Sans"/>
          <w:i/>
        </w:rPr>
        <w:t>rezervační systém pro zápůjčku školní techniky.</w:t>
      </w:r>
    </w:p>
    <w:p w14:paraId="452D3599" w14:textId="77777777" w:rsidR="008376E1" w:rsidRDefault="00D411BD" w:rsidP="00CC2E03">
      <w:pPr>
        <w:pStyle w:val="Zhlav"/>
        <w:numPr>
          <w:ilvl w:val="0"/>
          <w:numId w:val="4"/>
        </w:numPr>
        <w:rPr>
          <w:rFonts w:ascii="Encode Sans" w:hAnsi="Encode Sans"/>
          <w:i/>
        </w:rPr>
      </w:pPr>
      <w:r w:rsidRPr="00D411BD">
        <w:rPr>
          <w:rFonts w:ascii="Encode Sans" w:hAnsi="Encode Sans"/>
          <w:i/>
        </w:rPr>
        <w:t xml:space="preserve">Systém rozdělte na </w:t>
      </w:r>
      <w:r w:rsidR="00E9084C">
        <w:rPr>
          <w:rFonts w:ascii="Encode Sans" w:hAnsi="Encode Sans"/>
          <w:i/>
        </w:rPr>
        <w:t>2</w:t>
      </w:r>
      <w:r w:rsidRPr="00D411BD">
        <w:rPr>
          <w:rFonts w:ascii="Encode Sans" w:hAnsi="Encode Sans"/>
          <w:i/>
        </w:rPr>
        <w:t xml:space="preserve"> části – uživatelská</w:t>
      </w:r>
      <w:r w:rsidR="00E9084C">
        <w:rPr>
          <w:rFonts w:ascii="Encode Sans" w:hAnsi="Encode Sans"/>
          <w:i/>
        </w:rPr>
        <w:t xml:space="preserve"> a </w:t>
      </w:r>
      <w:r w:rsidRPr="00D411BD">
        <w:rPr>
          <w:rFonts w:ascii="Encode Sans" w:hAnsi="Encode Sans"/>
          <w:i/>
        </w:rPr>
        <w:t>administrátor</w:t>
      </w:r>
      <w:r w:rsidR="00E9084C">
        <w:rPr>
          <w:rFonts w:ascii="Encode Sans" w:hAnsi="Encode Sans"/>
          <w:i/>
        </w:rPr>
        <w:t>ská</w:t>
      </w:r>
      <w:r w:rsidRPr="00D411BD">
        <w:rPr>
          <w:rFonts w:ascii="Encode Sans" w:hAnsi="Encode Sans"/>
          <w:i/>
        </w:rPr>
        <w:t xml:space="preserve">. </w:t>
      </w:r>
    </w:p>
    <w:p w14:paraId="025A0801" w14:textId="77777777" w:rsidR="008376E1" w:rsidRDefault="00E9084C" w:rsidP="008376E1">
      <w:pPr>
        <w:pStyle w:val="Zhlav"/>
        <w:numPr>
          <w:ilvl w:val="1"/>
          <w:numId w:val="4"/>
        </w:numPr>
        <w:rPr>
          <w:rFonts w:ascii="Encode Sans" w:hAnsi="Encode Sans"/>
          <w:i/>
        </w:rPr>
      </w:pPr>
      <w:r>
        <w:rPr>
          <w:rFonts w:ascii="Encode Sans" w:hAnsi="Encode Sans"/>
          <w:i/>
        </w:rPr>
        <w:t>Uživatel bude mít možnost si vybrat techniku ze seznamu vybavení</w:t>
      </w:r>
      <w:r w:rsidR="002F3468">
        <w:rPr>
          <w:rFonts w:ascii="Encode Sans" w:hAnsi="Encode Sans"/>
          <w:i/>
        </w:rPr>
        <w:t xml:space="preserve"> a následně zarezervovat. </w:t>
      </w:r>
    </w:p>
    <w:p w14:paraId="27FE9F60" w14:textId="726E08F1" w:rsidR="00D411BD" w:rsidRDefault="00E9084C" w:rsidP="008376E1">
      <w:pPr>
        <w:pStyle w:val="Zhlav"/>
        <w:numPr>
          <w:ilvl w:val="1"/>
          <w:numId w:val="4"/>
        </w:numPr>
        <w:rPr>
          <w:rFonts w:ascii="Encode Sans" w:hAnsi="Encode Sans"/>
          <w:i/>
        </w:rPr>
      </w:pPr>
      <w:r w:rsidRPr="00E9084C">
        <w:rPr>
          <w:rFonts w:ascii="Encode Sans" w:hAnsi="Encode Sans"/>
          <w:i/>
        </w:rPr>
        <w:t>Administráto</w:t>
      </w:r>
      <w:r w:rsidR="002F3468">
        <w:rPr>
          <w:rFonts w:ascii="Encode Sans" w:hAnsi="Encode Sans"/>
          <w:i/>
        </w:rPr>
        <w:t>r</w:t>
      </w:r>
      <w:r w:rsidRPr="00E9084C">
        <w:rPr>
          <w:rFonts w:ascii="Encode Sans" w:hAnsi="Encode Sans"/>
          <w:i/>
        </w:rPr>
        <w:t xml:space="preserve"> m</w:t>
      </w:r>
      <w:r w:rsidR="002F3468">
        <w:rPr>
          <w:rFonts w:ascii="Encode Sans" w:hAnsi="Encode Sans"/>
          <w:i/>
        </w:rPr>
        <w:t>á</w:t>
      </w:r>
      <w:r w:rsidRPr="00E9084C">
        <w:rPr>
          <w:rFonts w:ascii="Encode Sans" w:hAnsi="Encode Sans"/>
          <w:i/>
        </w:rPr>
        <w:t xml:space="preserve"> přístup k přehledu všech nových žádostí o zápůjčky</w:t>
      </w:r>
      <w:r>
        <w:rPr>
          <w:rFonts w:ascii="Encode Sans" w:hAnsi="Encode Sans"/>
          <w:i/>
        </w:rPr>
        <w:t xml:space="preserve"> a </w:t>
      </w:r>
      <w:r w:rsidRPr="00E9084C">
        <w:rPr>
          <w:rFonts w:ascii="Encode Sans" w:hAnsi="Encode Sans"/>
          <w:i/>
        </w:rPr>
        <w:t>má možnost každou žádost schválit nebo odmítnout.</w:t>
      </w:r>
      <w:r>
        <w:rPr>
          <w:rFonts w:ascii="Encode Sans" w:hAnsi="Encode Sans"/>
          <w:i/>
        </w:rPr>
        <w:t xml:space="preserve"> </w:t>
      </w:r>
      <w:r w:rsidR="002F3468" w:rsidRPr="002F3468">
        <w:rPr>
          <w:rFonts w:ascii="Encode Sans" w:hAnsi="Encode Sans"/>
          <w:i/>
        </w:rPr>
        <w:t xml:space="preserve">Dále má administrátor možnost přidávat </w:t>
      </w:r>
      <w:r w:rsidR="002F3468">
        <w:rPr>
          <w:rFonts w:ascii="Encode Sans" w:hAnsi="Encode Sans"/>
          <w:i/>
        </w:rPr>
        <w:t xml:space="preserve">a odebírat </w:t>
      </w:r>
      <w:r w:rsidR="002F3468" w:rsidRPr="002F3468">
        <w:rPr>
          <w:rFonts w:ascii="Encode Sans" w:hAnsi="Encode Sans"/>
          <w:i/>
        </w:rPr>
        <w:t xml:space="preserve">nové </w:t>
      </w:r>
      <w:r w:rsidR="007869B2">
        <w:rPr>
          <w:rFonts w:ascii="Encode Sans" w:hAnsi="Encode Sans"/>
          <w:i/>
        </w:rPr>
        <w:t>vybavení</w:t>
      </w:r>
      <w:r w:rsidR="002F3468">
        <w:rPr>
          <w:rFonts w:ascii="Encode Sans" w:hAnsi="Encode Sans"/>
          <w:i/>
        </w:rPr>
        <w:t>.</w:t>
      </w:r>
    </w:p>
    <w:p w14:paraId="5D7423E0" w14:textId="44CBA953" w:rsidR="00D411BD" w:rsidRDefault="00D411BD" w:rsidP="00CC2E03">
      <w:pPr>
        <w:pStyle w:val="Zhlav"/>
        <w:numPr>
          <w:ilvl w:val="0"/>
          <w:numId w:val="4"/>
        </w:numPr>
        <w:rPr>
          <w:rFonts w:ascii="Encode Sans" w:hAnsi="Encode Sans"/>
          <w:i/>
        </w:rPr>
      </w:pPr>
      <w:r>
        <w:rPr>
          <w:rFonts w:ascii="Encode Sans" w:hAnsi="Encode Sans"/>
          <w:i/>
        </w:rPr>
        <w:t xml:space="preserve">Navrhněte a vytvořte grafický návrh a wireframe uživatelského a administrátorského rozhraní.  </w:t>
      </w:r>
    </w:p>
    <w:p w14:paraId="163BAC7B" w14:textId="06539D25" w:rsidR="00A95C53" w:rsidRDefault="00CC2E03" w:rsidP="00CC2E03">
      <w:pPr>
        <w:pStyle w:val="Zhlav"/>
        <w:numPr>
          <w:ilvl w:val="0"/>
          <w:numId w:val="4"/>
        </w:numPr>
        <w:rPr>
          <w:rFonts w:ascii="Encode Sans" w:hAnsi="Encode Sans"/>
          <w:i/>
        </w:rPr>
      </w:pPr>
      <w:r>
        <w:rPr>
          <w:rFonts w:ascii="Encode Sans" w:hAnsi="Encode Sans"/>
          <w:i/>
        </w:rPr>
        <w:t>Navrhněte a vytvořte schéma databáze.</w:t>
      </w:r>
    </w:p>
    <w:p w14:paraId="0DDD0E19" w14:textId="3778D224" w:rsidR="005A09F7" w:rsidRDefault="005A09F7" w:rsidP="00CC2E03">
      <w:pPr>
        <w:pStyle w:val="Zhlav"/>
        <w:numPr>
          <w:ilvl w:val="0"/>
          <w:numId w:val="4"/>
        </w:numPr>
        <w:rPr>
          <w:rFonts w:ascii="Encode Sans" w:hAnsi="Encode Sans"/>
          <w:i/>
        </w:rPr>
      </w:pPr>
      <w:r>
        <w:rPr>
          <w:rFonts w:ascii="Encode Sans" w:hAnsi="Encode Sans"/>
          <w:i/>
        </w:rPr>
        <w:t>Celý projekt bude realizov</w:t>
      </w:r>
      <w:r w:rsidR="008A04C0">
        <w:rPr>
          <w:rFonts w:ascii="Encode Sans" w:hAnsi="Encode Sans"/>
          <w:i/>
        </w:rPr>
        <w:t xml:space="preserve">án </w:t>
      </w:r>
      <w:r w:rsidR="00CC2E03">
        <w:rPr>
          <w:rFonts w:ascii="Encode Sans" w:hAnsi="Encode Sans"/>
          <w:i/>
        </w:rPr>
        <w:t xml:space="preserve">na </w:t>
      </w:r>
      <w:r w:rsidR="007869B2">
        <w:rPr>
          <w:rFonts w:ascii="Encode Sans" w:hAnsi="Encode Sans"/>
          <w:i/>
        </w:rPr>
        <w:t>l</w:t>
      </w:r>
      <w:r w:rsidR="007869B2">
        <w:rPr>
          <w:rFonts w:ascii="Encode Sans" w:hAnsi="Encode Sans"/>
          <w:i/>
        </w:rPr>
        <w:t>inux</w:t>
      </w:r>
      <w:r w:rsidR="007869B2">
        <w:rPr>
          <w:rFonts w:ascii="Encode Sans" w:hAnsi="Encode Sans"/>
          <w:i/>
        </w:rPr>
        <w:t xml:space="preserve"> </w:t>
      </w:r>
      <w:r w:rsidR="00CC2E03">
        <w:rPr>
          <w:rFonts w:ascii="Encode Sans" w:hAnsi="Encode Sans"/>
          <w:i/>
        </w:rPr>
        <w:t>serveru</w:t>
      </w:r>
      <w:r w:rsidR="002F3468">
        <w:rPr>
          <w:rFonts w:ascii="Encode Sans" w:hAnsi="Encode Sans"/>
          <w:i/>
        </w:rPr>
        <w:t>. F</w:t>
      </w:r>
      <w:r w:rsidR="00CC2E03">
        <w:rPr>
          <w:rFonts w:ascii="Encode Sans" w:hAnsi="Encode Sans"/>
          <w:i/>
        </w:rPr>
        <w:t xml:space="preserve">rontend </w:t>
      </w:r>
      <w:r w:rsidR="008376E1">
        <w:rPr>
          <w:rFonts w:ascii="Encode Sans" w:hAnsi="Encode Sans"/>
          <w:i/>
        </w:rPr>
        <w:t>bude vytvořen</w:t>
      </w:r>
      <w:r w:rsidR="00CC2E03">
        <w:rPr>
          <w:rFonts w:ascii="Encode Sans" w:hAnsi="Encode Sans"/>
          <w:i/>
        </w:rPr>
        <w:t xml:space="preserve"> pomocí react</w:t>
      </w:r>
      <w:r w:rsidR="002F3468">
        <w:rPr>
          <w:rFonts w:ascii="Encode Sans" w:hAnsi="Encode Sans"/>
          <w:i/>
        </w:rPr>
        <w:t xml:space="preserve"> a tailwind</w:t>
      </w:r>
      <w:r w:rsidR="00CC2E03">
        <w:rPr>
          <w:rFonts w:ascii="Encode Sans" w:hAnsi="Encode Sans"/>
          <w:i/>
        </w:rPr>
        <w:t xml:space="preserve">, backend pomocí </w:t>
      </w:r>
      <w:r w:rsidR="008376E1">
        <w:rPr>
          <w:rFonts w:ascii="Encode Sans" w:hAnsi="Encode Sans"/>
          <w:i/>
        </w:rPr>
        <w:t xml:space="preserve">frameworku </w:t>
      </w:r>
      <w:r w:rsidR="002F3468">
        <w:rPr>
          <w:rFonts w:ascii="Encode Sans" w:hAnsi="Encode Sans"/>
          <w:i/>
        </w:rPr>
        <w:t>laravel</w:t>
      </w:r>
      <w:r w:rsidR="00CC2E03">
        <w:rPr>
          <w:rFonts w:ascii="Encode Sans" w:hAnsi="Encode Sans"/>
          <w:i/>
        </w:rPr>
        <w:t>.</w:t>
      </w:r>
    </w:p>
    <w:p w14:paraId="2FF4B852" w14:textId="77777777" w:rsidR="002F3468" w:rsidRDefault="00061DA3" w:rsidP="002F3468">
      <w:pPr>
        <w:pStyle w:val="Zhlav"/>
        <w:numPr>
          <w:ilvl w:val="0"/>
          <w:numId w:val="4"/>
        </w:numPr>
      </w:pPr>
      <w:r>
        <w:rPr>
          <w:rFonts w:ascii="Encode Sans" w:hAnsi="Encode Sans"/>
          <w:i/>
        </w:rPr>
        <w:t>Aplikace</w:t>
      </w:r>
      <w:r w:rsidR="00E20A75">
        <w:rPr>
          <w:rFonts w:ascii="Encode Sans" w:hAnsi="Encode Sans"/>
          <w:i/>
        </w:rPr>
        <w:t xml:space="preserve"> bude obsahovat:</w:t>
      </w:r>
    </w:p>
    <w:p w14:paraId="233F927B" w14:textId="7C21AE3A" w:rsidR="00FF4F62" w:rsidRPr="008376E1" w:rsidRDefault="00E20A75" w:rsidP="002F3468">
      <w:pPr>
        <w:pStyle w:val="Zhlav"/>
        <w:numPr>
          <w:ilvl w:val="1"/>
          <w:numId w:val="4"/>
        </w:numPr>
      </w:pPr>
      <w:r w:rsidRPr="002F3468">
        <w:t xml:space="preserve"> </w:t>
      </w:r>
      <w:r w:rsidR="0035331F">
        <w:rPr>
          <w:rFonts w:ascii="Encode Sans" w:hAnsi="Encode Sans"/>
          <w:i/>
        </w:rPr>
        <w:t>Přihlašovací formulář</w:t>
      </w:r>
    </w:p>
    <w:p w14:paraId="1610A3DB" w14:textId="790B3DBA" w:rsidR="008376E1" w:rsidRPr="0035331F" w:rsidRDefault="008376E1" w:rsidP="008376E1">
      <w:pPr>
        <w:pStyle w:val="Zhlav"/>
        <w:numPr>
          <w:ilvl w:val="1"/>
          <w:numId w:val="4"/>
        </w:numPr>
      </w:pPr>
      <w:r>
        <w:rPr>
          <w:rFonts w:ascii="Encode Sans" w:hAnsi="Encode Sans"/>
          <w:i/>
        </w:rPr>
        <w:t>Žák:</w:t>
      </w:r>
    </w:p>
    <w:p w14:paraId="50629763" w14:textId="74F0311C" w:rsidR="0035331F" w:rsidRPr="0035331F" w:rsidRDefault="0035331F" w:rsidP="008376E1">
      <w:pPr>
        <w:pStyle w:val="Zhlav"/>
        <w:numPr>
          <w:ilvl w:val="2"/>
          <w:numId w:val="4"/>
        </w:numPr>
      </w:pPr>
      <w:r>
        <w:rPr>
          <w:rFonts w:ascii="Encode Sans" w:hAnsi="Encode Sans"/>
          <w:i/>
        </w:rPr>
        <w:t>Katalog dostupné techniky</w:t>
      </w:r>
    </w:p>
    <w:p w14:paraId="4F9EBBC2" w14:textId="253AF2A4" w:rsidR="0035331F" w:rsidRPr="008376E1" w:rsidRDefault="0035331F" w:rsidP="008376E1">
      <w:pPr>
        <w:pStyle w:val="Zhlav"/>
        <w:numPr>
          <w:ilvl w:val="2"/>
          <w:numId w:val="4"/>
        </w:numPr>
      </w:pPr>
      <w:r>
        <w:rPr>
          <w:rFonts w:ascii="Encode Sans" w:hAnsi="Encode Sans"/>
          <w:i/>
        </w:rPr>
        <w:t>Stránka s detailem techniky a formulářem pro vytvoření žádosti o rezervaci</w:t>
      </w:r>
    </w:p>
    <w:p w14:paraId="0D6D7524" w14:textId="3D3BD043" w:rsidR="008376E1" w:rsidRPr="0035331F" w:rsidRDefault="008376E1" w:rsidP="008376E1">
      <w:pPr>
        <w:pStyle w:val="Zhlav"/>
        <w:numPr>
          <w:ilvl w:val="2"/>
          <w:numId w:val="4"/>
        </w:numPr>
      </w:pPr>
      <w:r>
        <w:rPr>
          <w:rFonts w:ascii="Encode Sans" w:hAnsi="Encode Sans"/>
          <w:i/>
        </w:rPr>
        <w:t xml:space="preserve">Přehled probíhajících a nadcházejících rezervací </w:t>
      </w:r>
    </w:p>
    <w:p w14:paraId="50829BD3" w14:textId="59C81EB0" w:rsidR="0035331F" w:rsidRPr="008376E1" w:rsidRDefault="0035331F" w:rsidP="008376E1">
      <w:pPr>
        <w:pStyle w:val="Zhlav"/>
        <w:numPr>
          <w:ilvl w:val="2"/>
          <w:numId w:val="4"/>
        </w:numPr>
      </w:pPr>
      <w:r>
        <w:rPr>
          <w:rFonts w:ascii="Encode Sans" w:hAnsi="Encode Sans"/>
          <w:i/>
        </w:rPr>
        <w:t>Historie proběhlých rezervací</w:t>
      </w:r>
    </w:p>
    <w:p w14:paraId="62D6E73A" w14:textId="6D5BE775" w:rsidR="008376E1" w:rsidRPr="0035331F" w:rsidRDefault="008376E1" w:rsidP="008376E1">
      <w:pPr>
        <w:pStyle w:val="Zhlav"/>
        <w:numPr>
          <w:ilvl w:val="1"/>
          <w:numId w:val="4"/>
        </w:numPr>
      </w:pPr>
      <w:r>
        <w:rPr>
          <w:rFonts w:ascii="Encode Sans" w:hAnsi="Encode Sans"/>
          <w:i/>
        </w:rPr>
        <w:t>Administrátor:</w:t>
      </w:r>
    </w:p>
    <w:p w14:paraId="33374B0E" w14:textId="3FADC851" w:rsidR="0035331F" w:rsidRPr="007869B2" w:rsidRDefault="0035331F" w:rsidP="008376E1">
      <w:pPr>
        <w:pStyle w:val="Zhlav"/>
        <w:numPr>
          <w:ilvl w:val="2"/>
          <w:numId w:val="4"/>
        </w:numPr>
        <w:rPr>
          <w:rFonts w:ascii="Encode Sans" w:hAnsi="Encode Sans"/>
          <w:i/>
          <w:iCs/>
        </w:rPr>
      </w:pPr>
      <w:r w:rsidRPr="007869B2">
        <w:rPr>
          <w:rFonts w:ascii="Encode Sans" w:hAnsi="Encode Sans"/>
          <w:i/>
          <w:iCs/>
        </w:rPr>
        <w:t xml:space="preserve">Přehled probíhajících a nadcházejících rezervací </w:t>
      </w:r>
    </w:p>
    <w:p w14:paraId="59B63F78" w14:textId="72ABA6D6" w:rsidR="0035331F" w:rsidRPr="007869B2" w:rsidRDefault="0035331F" w:rsidP="008376E1">
      <w:pPr>
        <w:pStyle w:val="Zhlav"/>
        <w:numPr>
          <w:ilvl w:val="2"/>
          <w:numId w:val="4"/>
        </w:numPr>
        <w:rPr>
          <w:rFonts w:ascii="Encode Sans" w:hAnsi="Encode Sans"/>
          <w:i/>
          <w:iCs/>
        </w:rPr>
      </w:pPr>
      <w:r w:rsidRPr="007869B2">
        <w:rPr>
          <w:rFonts w:ascii="Encode Sans" w:hAnsi="Encode Sans"/>
          <w:i/>
          <w:iCs/>
        </w:rPr>
        <w:t>Seznam žádostí o vypůjčení</w:t>
      </w:r>
    </w:p>
    <w:p w14:paraId="6446BF75" w14:textId="5145A820" w:rsidR="0035331F" w:rsidRPr="007869B2" w:rsidRDefault="0035331F" w:rsidP="008376E1">
      <w:pPr>
        <w:pStyle w:val="Zhlav"/>
        <w:numPr>
          <w:ilvl w:val="2"/>
          <w:numId w:val="4"/>
        </w:numPr>
        <w:rPr>
          <w:rFonts w:ascii="Encode Sans" w:hAnsi="Encode Sans"/>
          <w:i/>
          <w:iCs/>
        </w:rPr>
      </w:pPr>
      <w:r w:rsidRPr="007869B2">
        <w:rPr>
          <w:rFonts w:ascii="Encode Sans" w:hAnsi="Encode Sans"/>
          <w:i/>
          <w:iCs/>
        </w:rPr>
        <w:t>Historie všech proběhlých rezervací</w:t>
      </w:r>
    </w:p>
    <w:p w14:paraId="7EC0387D" w14:textId="77777777" w:rsidR="007E3FE1" w:rsidRDefault="00061DA3" w:rsidP="007E3FE1">
      <w:pPr>
        <w:pStyle w:val="Zhlav"/>
        <w:numPr>
          <w:ilvl w:val="0"/>
          <w:numId w:val="4"/>
        </w:numPr>
        <w:rPr>
          <w:rFonts w:ascii="Encode Sans" w:hAnsi="Encode Sans"/>
          <w:i/>
        </w:rPr>
      </w:pPr>
      <w:r>
        <w:rPr>
          <w:rFonts w:ascii="Encode Sans" w:hAnsi="Encode Sans"/>
          <w:i/>
        </w:rPr>
        <w:t>Aplikace</w:t>
      </w:r>
      <w:r w:rsidR="007E3FE1">
        <w:rPr>
          <w:rFonts w:ascii="Encode Sans" w:hAnsi="Encode Sans"/>
          <w:i/>
        </w:rPr>
        <w:t xml:space="preserve"> bude fungovat na veřejně dostupném serveru</w:t>
      </w:r>
      <w:r w:rsidR="004771A1">
        <w:rPr>
          <w:rFonts w:ascii="Encode Sans" w:hAnsi="Encode Sans"/>
          <w:i/>
        </w:rPr>
        <w:t>.</w:t>
      </w:r>
    </w:p>
    <w:p w14:paraId="24BD920C" w14:textId="77777777" w:rsidR="004771A1" w:rsidRDefault="004771A1" w:rsidP="007E3FE1">
      <w:pPr>
        <w:pStyle w:val="Zhlav"/>
        <w:numPr>
          <w:ilvl w:val="0"/>
          <w:numId w:val="4"/>
        </w:numPr>
        <w:rPr>
          <w:rFonts w:ascii="Encode Sans" w:hAnsi="Encode Sans"/>
          <w:i/>
        </w:rPr>
      </w:pPr>
      <w:r>
        <w:rPr>
          <w:rFonts w:ascii="Encode Sans" w:hAnsi="Encode Sans"/>
          <w:i/>
        </w:rPr>
        <w:t>Zabezpečte server a všechny služby.</w:t>
      </w:r>
    </w:p>
    <w:p w14:paraId="2A41E874" w14:textId="77777777" w:rsidR="004771A1" w:rsidRDefault="004771A1" w:rsidP="004771A1">
      <w:pPr>
        <w:pStyle w:val="Zhlav"/>
        <w:numPr>
          <w:ilvl w:val="0"/>
          <w:numId w:val="4"/>
        </w:numPr>
        <w:rPr>
          <w:rFonts w:ascii="Encode Sans" w:hAnsi="Encode Sans"/>
          <w:i/>
        </w:rPr>
      </w:pPr>
      <w:r>
        <w:rPr>
          <w:rFonts w:ascii="Encode Sans" w:hAnsi="Encode Sans"/>
          <w:i/>
        </w:rPr>
        <w:t>Zrealizujte monitoring a zálohování serveru/služeb.</w:t>
      </w:r>
    </w:p>
    <w:p w14:paraId="5A39BBE3" w14:textId="77777777" w:rsidR="004771A1" w:rsidRPr="008376E1" w:rsidRDefault="004771A1" w:rsidP="004771A1">
      <w:pPr>
        <w:pStyle w:val="Zhlav"/>
        <w:rPr>
          <w:rFonts w:ascii="Encode Sans" w:hAnsi="Encode Sans"/>
          <w:i/>
          <w:iCs/>
        </w:rPr>
      </w:pPr>
    </w:p>
    <w:p w14:paraId="6B588C93" w14:textId="77777777" w:rsidR="002F7D44" w:rsidRPr="008376E1" w:rsidRDefault="002F7D44" w:rsidP="002F7D44">
      <w:pPr>
        <w:pStyle w:val="Zhlav"/>
        <w:tabs>
          <w:tab w:val="clear" w:pos="4818"/>
        </w:tabs>
        <w:jc w:val="both"/>
        <w:rPr>
          <w:rFonts w:ascii="Encode Sans" w:hAnsi="Encode Sans"/>
          <w:i/>
          <w:iCs/>
        </w:rPr>
      </w:pPr>
      <w:r w:rsidRPr="008376E1">
        <w:rPr>
          <w:rFonts w:ascii="Encode Sans" w:hAnsi="Encode Sans"/>
          <w:b/>
          <w:bCs/>
          <w:i/>
          <w:iCs/>
          <w:color w:val="000000"/>
        </w:rPr>
        <w:t>Určení částí tématu zpracovávaných jednotlivými žáky:</w:t>
      </w:r>
    </w:p>
    <w:p w14:paraId="41C8F396" w14:textId="77777777" w:rsidR="00CB7659" w:rsidRDefault="00CB7659" w:rsidP="002F7D44">
      <w:pPr>
        <w:pStyle w:val="Zhlav"/>
        <w:tabs>
          <w:tab w:val="clear" w:pos="4818"/>
        </w:tabs>
        <w:jc w:val="both"/>
        <w:rPr>
          <w:rFonts w:ascii="Encode Sans" w:hAnsi="Encode Sans"/>
          <w:b/>
          <w:bCs/>
          <w:i/>
        </w:rPr>
      </w:pPr>
    </w:p>
    <w:p w14:paraId="652E9EE9" w14:textId="39E6A4E6" w:rsidR="00CC2E03" w:rsidRPr="00CC2E03" w:rsidRDefault="007869B2" w:rsidP="00CC2E03">
      <w:pPr>
        <w:pStyle w:val="Zhlav"/>
        <w:numPr>
          <w:ilvl w:val="0"/>
          <w:numId w:val="5"/>
        </w:numPr>
        <w:tabs>
          <w:tab w:val="clear" w:pos="4818"/>
        </w:tabs>
        <w:jc w:val="both"/>
        <w:rPr>
          <w:rFonts w:ascii="Encode Sans" w:hAnsi="Encode Sans"/>
          <w:b/>
          <w:bCs/>
          <w:i/>
        </w:rPr>
      </w:pPr>
      <w:r>
        <w:rPr>
          <w:rFonts w:ascii="Encode Sans" w:hAnsi="Encode Sans"/>
          <w:b/>
          <w:bCs/>
          <w:i/>
        </w:rPr>
        <w:t>František Kasík</w:t>
      </w:r>
      <w:r w:rsidR="008F6631">
        <w:rPr>
          <w:rFonts w:ascii="Encode Sans" w:hAnsi="Encode Sans"/>
          <w:b/>
          <w:bCs/>
          <w:i/>
        </w:rPr>
        <w:t>:</w:t>
      </w:r>
    </w:p>
    <w:p w14:paraId="2A2652ED" w14:textId="185695FD" w:rsidR="00CC2E03" w:rsidRDefault="00CC2E03" w:rsidP="00C0070B">
      <w:pPr>
        <w:pStyle w:val="Standard"/>
        <w:numPr>
          <w:ilvl w:val="0"/>
          <w:numId w:val="6"/>
        </w:numPr>
        <w:rPr>
          <w:rFonts w:ascii="Encode Sans" w:hAnsi="Encode Sans"/>
          <w:i/>
          <w:iCs/>
        </w:rPr>
      </w:pPr>
      <w:r>
        <w:rPr>
          <w:rFonts w:ascii="Encode Sans" w:hAnsi="Encode Sans"/>
          <w:i/>
          <w:iCs/>
        </w:rPr>
        <w:t>Navrhněte uživatelské rozhraní, wireframe</w:t>
      </w:r>
      <w:r w:rsidR="007869B2">
        <w:rPr>
          <w:rFonts w:ascii="Encode Sans" w:hAnsi="Encode Sans"/>
          <w:i/>
          <w:iCs/>
        </w:rPr>
        <w:t xml:space="preserve"> a</w:t>
      </w:r>
      <w:r w:rsidR="001A280C">
        <w:rPr>
          <w:rFonts w:ascii="Encode Sans" w:hAnsi="Encode Sans"/>
          <w:i/>
          <w:iCs/>
        </w:rPr>
        <w:t xml:space="preserve"> logo webové stránky</w:t>
      </w:r>
      <w:r w:rsidR="007869B2">
        <w:rPr>
          <w:rFonts w:ascii="Encode Sans" w:hAnsi="Encode Sans"/>
          <w:i/>
          <w:iCs/>
        </w:rPr>
        <w:t>.</w:t>
      </w:r>
    </w:p>
    <w:p w14:paraId="3A82D3B8" w14:textId="4DD3D101" w:rsidR="001A280C" w:rsidRDefault="001A280C" w:rsidP="007869B2">
      <w:pPr>
        <w:pStyle w:val="Standard"/>
        <w:numPr>
          <w:ilvl w:val="0"/>
          <w:numId w:val="6"/>
        </w:numPr>
        <w:rPr>
          <w:rFonts w:ascii="Encode Sans" w:hAnsi="Encode Sans"/>
          <w:i/>
          <w:iCs/>
        </w:rPr>
      </w:pPr>
      <w:r>
        <w:rPr>
          <w:rFonts w:ascii="Encode Sans" w:hAnsi="Encode Sans"/>
          <w:i/>
          <w:iCs/>
        </w:rPr>
        <w:t>Implementujte responzivní a přehledný frontend pro uživatele</w:t>
      </w:r>
      <w:r w:rsidR="0035331F">
        <w:rPr>
          <w:rFonts w:ascii="Encode Sans" w:hAnsi="Encode Sans"/>
          <w:i/>
          <w:iCs/>
        </w:rPr>
        <w:t xml:space="preserve"> a </w:t>
      </w:r>
      <w:r>
        <w:rPr>
          <w:rFonts w:ascii="Encode Sans" w:hAnsi="Encode Sans"/>
          <w:i/>
          <w:iCs/>
        </w:rPr>
        <w:t>administrátory</w:t>
      </w:r>
      <w:r w:rsidR="007869B2">
        <w:rPr>
          <w:rFonts w:ascii="Encode Sans" w:hAnsi="Encode Sans"/>
          <w:i/>
          <w:iCs/>
        </w:rPr>
        <w:t>.</w:t>
      </w:r>
    </w:p>
    <w:p w14:paraId="72A3D3EC" w14:textId="00DE581A" w:rsidR="00750A75" w:rsidRPr="008376E1" w:rsidRDefault="008376E1" w:rsidP="00750A75">
      <w:pPr>
        <w:pStyle w:val="Standard"/>
        <w:numPr>
          <w:ilvl w:val="0"/>
          <w:numId w:val="6"/>
        </w:numPr>
        <w:rPr>
          <w:rFonts w:ascii="Encode Sans" w:hAnsi="Encode Sans"/>
          <w:i/>
          <w:iCs/>
        </w:rPr>
      </w:pPr>
      <w:r w:rsidRPr="00962E7F">
        <w:rPr>
          <w:rFonts w:ascii="Encode Sans" w:hAnsi="Encode Sans"/>
          <w:i/>
          <w:iCs/>
        </w:rPr>
        <w:t>Proveďte dokumentaci</w:t>
      </w:r>
      <w:r>
        <w:rPr>
          <w:rFonts w:ascii="Encode Sans" w:hAnsi="Encode Sans"/>
          <w:i/>
          <w:iCs/>
        </w:rPr>
        <w:t>.</w:t>
      </w:r>
    </w:p>
    <w:p w14:paraId="3A3098D1" w14:textId="22FFA46A" w:rsidR="001A280C" w:rsidRPr="001A280C" w:rsidRDefault="007869B2" w:rsidP="001A280C">
      <w:pPr>
        <w:pStyle w:val="Zhlav"/>
        <w:numPr>
          <w:ilvl w:val="0"/>
          <w:numId w:val="5"/>
        </w:numPr>
        <w:tabs>
          <w:tab w:val="clear" w:pos="4818"/>
        </w:tabs>
        <w:jc w:val="both"/>
        <w:rPr>
          <w:rFonts w:ascii="Encode Sans" w:hAnsi="Encode Sans"/>
          <w:b/>
          <w:bCs/>
          <w:i/>
        </w:rPr>
      </w:pPr>
      <w:r>
        <w:rPr>
          <w:rFonts w:ascii="Encode Sans" w:hAnsi="Encode Sans"/>
          <w:b/>
          <w:bCs/>
          <w:i/>
        </w:rPr>
        <w:lastRenderedPageBreak/>
        <w:t>Lukáš Janda</w:t>
      </w:r>
      <w:r w:rsidR="001A280C">
        <w:rPr>
          <w:rFonts w:ascii="Encode Sans" w:hAnsi="Encode Sans"/>
          <w:b/>
          <w:bCs/>
          <w:i/>
        </w:rPr>
        <w:t>:</w:t>
      </w:r>
    </w:p>
    <w:p w14:paraId="3762E25B" w14:textId="58047A20" w:rsidR="001A280C" w:rsidRPr="001A280C" w:rsidRDefault="001A280C" w:rsidP="00FE2B3A">
      <w:pPr>
        <w:pStyle w:val="Standard"/>
        <w:numPr>
          <w:ilvl w:val="0"/>
          <w:numId w:val="6"/>
        </w:numPr>
        <w:rPr>
          <w:rFonts w:ascii="Encode Sans" w:hAnsi="Encode Sans"/>
          <w:i/>
          <w:iCs/>
        </w:rPr>
      </w:pPr>
      <w:r>
        <w:rPr>
          <w:rFonts w:ascii="Encode Sans" w:hAnsi="Encode Sans"/>
          <w:i/>
        </w:rPr>
        <w:t>Navrhněte a vytvořte schéma databáz</w:t>
      </w:r>
      <w:r w:rsidR="007869B2">
        <w:rPr>
          <w:rFonts w:ascii="Encode Sans" w:hAnsi="Encode Sans"/>
          <w:i/>
        </w:rPr>
        <w:t>e</w:t>
      </w:r>
      <w:r>
        <w:rPr>
          <w:rFonts w:ascii="Encode Sans" w:hAnsi="Encode Sans"/>
          <w:i/>
        </w:rPr>
        <w:t>.</w:t>
      </w:r>
    </w:p>
    <w:p w14:paraId="379F49AB" w14:textId="77777777" w:rsidR="001A280C" w:rsidRDefault="001A280C" w:rsidP="00FE2B3A">
      <w:pPr>
        <w:pStyle w:val="Standard"/>
        <w:numPr>
          <w:ilvl w:val="0"/>
          <w:numId w:val="6"/>
        </w:numPr>
        <w:rPr>
          <w:rFonts w:ascii="Encode Sans" w:hAnsi="Encode Sans"/>
          <w:i/>
          <w:iCs/>
        </w:rPr>
      </w:pPr>
      <w:r>
        <w:rPr>
          <w:rFonts w:ascii="Encode Sans" w:hAnsi="Encode Sans"/>
          <w:i/>
          <w:iCs/>
        </w:rPr>
        <w:t>Vytvořte veškerý backend stránky.</w:t>
      </w:r>
    </w:p>
    <w:p w14:paraId="6D790F44" w14:textId="77777777" w:rsidR="001A280C" w:rsidRDefault="001A280C" w:rsidP="00FE2B3A">
      <w:pPr>
        <w:pStyle w:val="Standard"/>
        <w:numPr>
          <w:ilvl w:val="0"/>
          <w:numId w:val="6"/>
        </w:numPr>
        <w:rPr>
          <w:rFonts w:ascii="Encode Sans" w:hAnsi="Encode Sans"/>
          <w:i/>
          <w:iCs/>
        </w:rPr>
      </w:pPr>
      <w:r>
        <w:rPr>
          <w:rFonts w:ascii="Encode Sans" w:hAnsi="Encode Sans"/>
          <w:i/>
          <w:iCs/>
        </w:rPr>
        <w:t>Vytvořte a použijte pro stránku unit testy.</w:t>
      </w:r>
    </w:p>
    <w:p w14:paraId="6FFCEF86" w14:textId="77777777" w:rsidR="00B102A8" w:rsidRPr="00FE2B3A" w:rsidRDefault="00A73BB4" w:rsidP="00FE2B3A">
      <w:pPr>
        <w:pStyle w:val="Standard"/>
        <w:numPr>
          <w:ilvl w:val="0"/>
          <w:numId w:val="6"/>
        </w:numPr>
        <w:rPr>
          <w:rFonts w:ascii="Encode Sans" w:hAnsi="Encode Sans"/>
          <w:i/>
          <w:iCs/>
        </w:rPr>
      </w:pPr>
      <w:r>
        <w:rPr>
          <w:rFonts w:ascii="Encode Sans" w:hAnsi="Encode Sans"/>
          <w:i/>
          <w:iCs/>
        </w:rPr>
        <w:t>Proveďte dokumentaci</w:t>
      </w:r>
      <w:r w:rsidR="005B7027">
        <w:rPr>
          <w:rFonts w:ascii="Encode Sans" w:hAnsi="Encode Sans"/>
          <w:i/>
          <w:iCs/>
        </w:rPr>
        <w:t>.</w:t>
      </w:r>
      <w:r w:rsidR="00270170">
        <w:rPr>
          <w:rFonts w:ascii="Encode Sans" w:hAnsi="Encode Sans"/>
          <w:i/>
          <w:iCs/>
        </w:rPr>
        <w:br/>
      </w:r>
    </w:p>
    <w:p w14:paraId="16292E1E" w14:textId="2074BF96" w:rsidR="00CB7659" w:rsidRPr="00CB7659" w:rsidRDefault="007869B2" w:rsidP="00076E1E">
      <w:pPr>
        <w:pStyle w:val="Standard"/>
        <w:numPr>
          <w:ilvl w:val="0"/>
          <w:numId w:val="5"/>
        </w:numPr>
        <w:rPr>
          <w:rFonts w:ascii="Encode Sans" w:hAnsi="Encode Sans"/>
          <w:b/>
          <w:bCs/>
          <w:i/>
          <w:iCs/>
        </w:rPr>
      </w:pPr>
      <w:r>
        <w:rPr>
          <w:rFonts w:ascii="Encode Sans" w:hAnsi="Encode Sans"/>
          <w:b/>
          <w:bCs/>
          <w:i/>
          <w:iCs/>
        </w:rPr>
        <w:t>Pavel Hudec</w:t>
      </w:r>
      <w:r w:rsidR="008F6631">
        <w:rPr>
          <w:rFonts w:ascii="Encode Sans" w:hAnsi="Encode Sans"/>
          <w:b/>
          <w:bCs/>
          <w:i/>
          <w:iCs/>
        </w:rPr>
        <w:t>:</w:t>
      </w:r>
    </w:p>
    <w:p w14:paraId="67E187C0" w14:textId="412970B6" w:rsidR="001A280C" w:rsidRDefault="007869B2" w:rsidP="00363C66">
      <w:pPr>
        <w:pStyle w:val="Standard"/>
        <w:numPr>
          <w:ilvl w:val="0"/>
          <w:numId w:val="7"/>
        </w:numPr>
        <w:rPr>
          <w:rFonts w:ascii="Encode Sans" w:hAnsi="Encode Sans"/>
          <w:i/>
          <w:iCs/>
        </w:rPr>
      </w:pPr>
      <w:r>
        <w:rPr>
          <w:rFonts w:ascii="Encode Sans" w:hAnsi="Encode Sans"/>
          <w:i/>
          <w:iCs/>
        </w:rPr>
        <w:t>Nasaďte webovou aplikaci na server pomocí dockeru.</w:t>
      </w:r>
    </w:p>
    <w:p w14:paraId="369324B5" w14:textId="5D31E495" w:rsidR="001A280C" w:rsidRDefault="001A280C" w:rsidP="00363C66">
      <w:pPr>
        <w:pStyle w:val="Standard"/>
        <w:numPr>
          <w:ilvl w:val="0"/>
          <w:numId w:val="7"/>
        </w:numPr>
        <w:rPr>
          <w:rFonts w:ascii="Encode Sans" w:hAnsi="Encode Sans"/>
          <w:i/>
          <w:iCs/>
        </w:rPr>
      </w:pPr>
      <w:r>
        <w:rPr>
          <w:rFonts w:ascii="Encode Sans" w:hAnsi="Encode Sans"/>
          <w:i/>
          <w:iCs/>
        </w:rPr>
        <w:t>Proveďte instalaci a správu webových služeb dle potřeb ostatních členů v</w:t>
      </w:r>
      <w:r w:rsidR="007869B2">
        <w:rPr>
          <w:rFonts w:ascii="Encode Sans" w:hAnsi="Encode Sans"/>
          <w:i/>
          <w:iCs/>
        </w:rPr>
        <w:t> </w:t>
      </w:r>
      <w:r>
        <w:rPr>
          <w:rFonts w:ascii="Encode Sans" w:hAnsi="Encode Sans"/>
          <w:i/>
          <w:iCs/>
        </w:rPr>
        <w:t>týmu</w:t>
      </w:r>
      <w:r w:rsidR="007869B2">
        <w:rPr>
          <w:rFonts w:ascii="Encode Sans" w:hAnsi="Encode Sans"/>
          <w:i/>
          <w:iCs/>
        </w:rPr>
        <w:t>.</w:t>
      </w:r>
    </w:p>
    <w:p w14:paraId="2F7205D3" w14:textId="4A865852" w:rsidR="001A280C" w:rsidRDefault="001A280C" w:rsidP="00363C66">
      <w:pPr>
        <w:pStyle w:val="Standard"/>
        <w:numPr>
          <w:ilvl w:val="0"/>
          <w:numId w:val="7"/>
        </w:numPr>
        <w:rPr>
          <w:rFonts w:ascii="Encode Sans" w:hAnsi="Encode Sans"/>
          <w:i/>
          <w:iCs/>
        </w:rPr>
      </w:pPr>
      <w:r>
        <w:rPr>
          <w:rFonts w:ascii="Encode Sans" w:hAnsi="Encode Sans"/>
          <w:i/>
          <w:iCs/>
        </w:rPr>
        <w:t>Proveďte zabezpečení serveru a všech služeb + ověření</w:t>
      </w:r>
      <w:r w:rsidR="007869B2">
        <w:rPr>
          <w:rFonts w:ascii="Encode Sans" w:hAnsi="Encode Sans"/>
          <w:i/>
          <w:iCs/>
        </w:rPr>
        <w:t xml:space="preserve"> </w:t>
      </w:r>
      <w:r>
        <w:rPr>
          <w:rFonts w:ascii="Encode Sans" w:hAnsi="Encode Sans"/>
          <w:i/>
          <w:iCs/>
        </w:rPr>
        <w:t>(pentesty, aj.)</w:t>
      </w:r>
      <w:r w:rsidR="007869B2">
        <w:rPr>
          <w:rFonts w:ascii="Encode Sans" w:hAnsi="Encode Sans"/>
          <w:i/>
          <w:iCs/>
        </w:rPr>
        <w:t>.</w:t>
      </w:r>
    </w:p>
    <w:p w14:paraId="50D71805" w14:textId="3D78489C" w:rsidR="001A280C" w:rsidRDefault="001A280C" w:rsidP="00363C66">
      <w:pPr>
        <w:pStyle w:val="Standard"/>
        <w:numPr>
          <w:ilvl w:val="0"/>
          <w:numId w:val="7"/>
        </w:numPr>
        <w:rPr>
          <w:rFonts w:ascii="Encode Sans" w:hAnsi="Encode Sans"/>
          <w:i/>
          <w:iCs/>
        </w:rPr>
      </w:pPr>
      <w:r>
        <w:rPr>
          <w:rFonts w:ascii="Encode Sans" w:hAnsi="Encode Sans"/>
          <w:i/>
          <w:iCs/>
        </w:rPr>
        <w:t>Monitoring serveru/služeb</w:t>
      </w:r>
      <w:r w:rsidR="007869B2">
        <w:rPr>
          <w:rFonts w:ascii="Encode Sans" w:hAnsi="Encode Sans"/>
          <w:i/>
          <w:iCs/>
        </w:rPr>
        <w:t>.</w:t>
      </w:r>
    </w:p>
    <w:p w14:paraId="6B7ACAE3" w14:textId="6DD5C876" w:rsidR="001A280C" w:rsidRPr="001A280C" w:rsidRDefault="001A280C" w:rsidP="001A280C">
      <w:pPr>
        <w:pStyle w:val="Standard"/>
        <w:numPr>
          <w:ilvl w:val="0"/>
          <w:numId w:val="7"/>
        </w:numPr>
        <w:rPr>
          <w:rFonts w:ascii="Encode Sans" w:hAnsi="Encode Sans"/>
          <w:i/>
          <w:iCs/>
        </w:rPr>
      </w:pPr>
      <w:r>
        <w:rPr>
          <w:rFonts w:ascii="Encode Sans" w:hAnsi="Encode Sans"/>
          <w:i/>
          <w:iCs/>
        </w:rPr>
        <w:t>Zálohování serveru/služeb</w:t>
      </w:r>
      <w:r w:rsidR="007869B2">
        <w:rPr>
          <w:rFonts w:ascii="Encode Sans" w:hAnsi="Encode Sans"/>
          <w:i/>
          <w:iCs/>
        </w:rPr>
        <w:t>.</w:t>
      </w:r>
    </w:p>
    <w:p w14:paraId="2F47B4F0" w14:textId="77777777" w:rsidR="00363C66" w:rsidRDefault="00A73BB4" w:rsidP="00363C66">
      <w:pPr>
        <w:pStyle w:val="Standard"/>
        <w:numPr>
          <w:ilvl w:val="0"/>
          <w:numId w:val="7"/>
        </w:numPr>
        <w:rPr>
          <w:rFonts w:ascii="Encode Sans" w:hAnsi="Encode Sans"/>
          <w:i/>
          <w:iCs/>
        </w:rPr>
      </w:pPr>
      <w:r>
        <w:rPr>
          <w:rFonts w:ascii="Encode Sans" w:hAnsi="Encode Sans"/>
          <w:i/>
          <w:iCs/>
        </w:rPr>
        <w:t>Proveďte dokumentaci</w:t>
      </w:r>
      <w:r w:rsidR="005B7027">
        <w:rPr>
          <w:rFonts w:ascii="Encode Sans" w:hAnsi="Encode Sans"/>
          <w:i/>
          <w:iCs/>
        </w:rPr>
        <w:t>.</w:t>
      </w:r>
    </w:p>
    <w:p w14:paraId="0D0B940D" w14:textId="77777777" w:rsidR="00FE2B3A" w:rsidRPr="00363C66" w:rsidRDefault="00FE2B3A" w:rsidP="00FE2B3A">
      <w:pPr>
        <w:pStyle w:val="Standard"/>
        <w:rPr>
          <w:rFonts w:ascii="Encode Sans" w:hAnsi="Encode Sans"/>
          <w:i/>
          <w:iCs/>
        </w:rPr>
      </w:pPr>
    </w:p>
    <w:p w14:paraId="0E27B00A" w14:textId="77777777" w:rsidR="00363C66" w:rsidRDefault="00363C66">
      <w:pPr>
        <w:pStyle w:val="Standard"/>
        <w:rPr>
          <w:rFonts w:ascii="Encode Sans" w:hAnsi="Encode Sans"/>
          <w:b/>
          <w:bCs/>
          <w:i/>
        </w:rPr>
      </w:pPr>
    </w:p>
    <w:p w14:paraId="31D5207B" w14:textId="77777777" w:rsidR="004A6E35" w:rsidRPr="006B0571" w:rsidRDefault="007F65EE">
      <w:pPr>
        <w:pStyle w:val="Standard"/>
        <w:rPr>
          <w:rFonts w:ascii="Encode Sans" w:hAnsi="Encode Sans"/>
          <w:i/>
        </w:rPr>
      </w:pPr>
      <w:r w:rsidRPr="006B0571">
        <w:rPr>
          <w:rFonts w:ascii="Encode Sans" w:hAnsi="Encode Sans"/>
          <w:b/>
          <w:bCs/>
          <w:i/>
        </w:rPr>
        <w:t>Požadavek na počet vyhotovení maturitní práce:</w:t>
      </w:r>
      <w:r w:rsidRPr="006B0571">
        <w:rPr>
          <w:rFonts w:ascii="Encode Sans" w:hAnsi="Encode Sans"/>
          <w:i/>
        </w:rPr>
        <w:t xml:space="preserve"> </w:t>
      </w:r>
      <w:r w:rsidRPr="006B0571">
        <w:rPr>
          <w:rFonts w:ascii="Encode Sans" w:hAnsi="Encode Sans"/>
          <w:i/>
        </w:rPr>
        <w:tab/>
      </w:r>
      <w:r w:rsidR="00160463">
        <w:rPr>
          <w:rFonts w:ascii="Encode Sans" w:hAnsi="Encode Sans"/>
          <w:i/>
        </w:rPr>
        <w:t>2</w:t>
      </w:r>
      <w:r w:rsidRPr="006B0571">
        <w:rPr>
          <w:rFonts w:ascii="Encode Sans" w:hAnsi="Encode Sans"/>
          <w:i/>
        </w:rPr>
        <w:t xml:space="preserve"> výtisky</w:t>
      </w:r>
      <w:r w:rsidR="00160463">
        <w:rPr>
          <w:rFonts w:ascii="Encode Sans" w:hAnsi="Encode Sans"/>
          <w:i/>
        </w:rPr>
        <w:t xml:space="preserve"> každý žák</w:t>
      </w:r>
    </w:p>
    <w:p w14:paraId="60061E4C" w14:textId="77777777" w:rsidR="004A6E35" w:rsidRPr="006B0571" w:rsidRDefault="004A6E35">
      <w:pPr>
        <w:pStyle w:val="Standard"/>
        <w:rPr>
          <w:rFonts w:ascii="Encode Sans" w:hAnsi="Encode Sans"/>
          <w:i/>
        </w:rPr>
      </w:pPr>
    </w:p>
    <w:p w14:paraId="2CB32F8F" w14:textId="1FFD5628" w:rsidR="00663952" w:rsidRDefault="007F65EE" w:rsidP="5A4DF43F">
      <w:pPr>
        <w:pStyle w:val="Zhlav"/>
        <w:tabs>
          <w:tab w:val="clear" w:pos="4818"/>
          <w:tab w:val="left" w:pos="2827"/>
        </w:tabs>
        <w:spacing w:line="360" w:lineRule="auto"/>
        <w:jc w:val="both"/>
        <w:rPr>
          <w:rFonts w:ascii="Encode Sans" w:hAnsi="Encode Sans"/>
          <w:b/>
          <w:bCs/>
          <w:i/>
          <w:iCs/>
        </w:rPr>
      </w:pPr>
      <w:r w:rsidRPr="5A4DF43F">
        <w:rPr>
          <w:rFonts w:ascii="Encode Sans" w:hAnsi="Encode Sans"/>
          <w:i/>
          <w:iCs/>
        </w:rPr>
        <w:t>Termín odevzdání:</w:t>
      </w:r>
      <w:r>
        <w:tab/>
      </w:r>
      <w:r w:rsidR="0C2B5511" w:rsidRPr="5A4DF43F">
        <w:rPr>
          <w:rFonts w:ascii="Encode Sans" w:hAnsi="Encode Sans"/>
          <w:b/>
          <w:bCs/>
          <w:i/>
          <w:iCs/>
        </w:rPr>
        <w:t>11</w:t>
      </w:r>
      <w:r w:rsidR="00A41564" w:rsidRPr="5A4DF43F">
        <w:rPr>
          <w:rFonts w:ascii="Encode Sans" w:hAnsi="Encode Sans"/>
          <w:b/>
          <w:bCs/>
          <w:i/>
          <w:iCs/>
        </w:rPr>
        <w:t>.</w:t>
      </w:r>
      <w:r w:rsidRPr="5A4DF43F">
        <w:rPr>
          <w:rFonts w:ascii="Encode Sans" w:hAnsi="Encode Sans"/>
          <w:b/>
          <w:bCs/>
          <w:i/>
          <w:iCs/>
        </w:rPr>
        <w:t xml:space="preserve"> </w:t>
      </w:r>
      <w:r w:rsidR="007869B2" w:rsidRPr="5A4DF43F">
        <w:rPr>
          <w:rFonts w:ascii="Encode Sans" w:hAnsi="Encode Sans"/>
          <w:b/>
          <w:bCs/>
          <w:i/>
          <w:iCs/>
        </w:rPr>
        <w:t>dubna</w:t>
      </w:r>
      <w:r w:rsidRPr="5A4DF43F">
        <w:rPr>
          <w:rFonts w:ascii="Encode Sans" w:hAnsi="Encode Sans"/>
          <w:b/>
          <w:bCs/>
          <w:i/>
          <w:iCs/>
        </w:rPr>
        <w:t xml:space="preserve"> 20</w:t>
      </w:r>
      <w:r w:rsidR="00086ED9" w:rsidRPr="5A4DF43F">
        <w:rPr>
          <w:rFonts w:ascii="Encode Sans" w:hAnsi="Encode Sans"/>
          <w:b/>
          <w:bCs/>
          <w:i/>
          <w:iCs/>
        </w:rPr>
        <w:t>2</w:t>
      </w:r>
      <w:r w:rsidR="00E9084C">
        <w:rPr>
          <w:rFonts w:ascii="Encode Sans" w:hAnsi="Encode Sans"/>
          <w:b/>
          <w:bCs/>
          <w:i/>
          <w:iCs/>
        </w:rPr>
        <w:t>5</w:t>
      </w:r>
    </w:p>
    <w:p w14:paraId="5398B107" w14:textId="2B5685D2" w:rsidR="004A6E35" w:rsidRPr="00663952" w:rsidRDefault="00663952" w:rsidP="5A4DF43F">
      <w:pPr>
        <w:pStyle w:val="Zhlav"/>
        <w:tabs>
          <w:tab w:val="clear" w:pos="4818"/>
          <w:tab w:val="left" w:pos="2827"/>
        </w:tabs>
        <w:spacing w:line="360" w:lineRule="auto"/>
        <w:jc w:val="both"/>
        <w:rPr>
          <w:rFonts w:ascii="Encode Sans" w:hAnsi="Encode Sans"/>
          <w:b/>
          <w:bCs/>
          <w:i/>
          <w:iCs/>
        </w:rPr>
      </w:pPr>
      <w:r w:rsidRPr="5A4DF43F">
        <w:rPr>
          <w:rFonts w:ascii="Encode Sans" w:hAnsi="Encode Sans"/>
          <w:i/>
          <w:iCs/>
        </w:rPr>
        <w:t>Čas obhajoby:</w:t>
      </w:r>
      <w:r>
        <w:tab/>
      </w:r>
      <w:r w:rsidR="20C22960" w:rsidRPr="5A4DF43F">
        <w:rPr>
          <w:rFonts w:ascii="Encode Sans" w:hAnsi="Encode Sans"/>
          <w:b/>
          <w:bCs/>
          <w:i/>
          <w:iCs/>
        </w:rPr>
        <w:t>4</w:t>
      </w:r>
      <w:r w:rsidR="00270170" w:rsidRPr="5A4DF43F">
        <w:rPr>
          <w:rFonts w:ascii="Encode Sans" w:hAnsi="Encode Sans"/>
          <w:b/>
          <w:bCs/>
          <w:i/>
          <w:iCs/>
        </w:rPr>
        <w:t>5</w:t>
      </w:r>
      <w:r w:rsidRPr="5A4DF43F">
        <w:rPr>
          <w:rFonts w:ascii="Encode Sans" w:hAnsi="Encode Sans"/>
          <w:b/>
          <w:bCs/>
          <w:i/>
          <w:iCs/>
        </w:rPr>
        <w:t xml:space="preserve"> minut</w:t>
      </w:r>
      <w:r w:rsidR="00160463" w:rsidRPr="5A4DF43F">
        <w:rPr>
          <w:rFonts w:ascii="Encode Sans" w:hAnsi="Encode Sans"/>
          <w:b/>
          <w:bCs/>
          <w:i/>
          <w:iCs/>
        </w:rPr>
        <w:t xml:space="preserve"> (15 minut/žáka)</w:t>
      </w:r>
    </w:p>
    <w:p w14:paraId="121B3776" w14:textId="4097688E" w:rsidR="004A6E35" w:rsidRPr="008376E1" w:rsidRDefault="007F65EE" w:rsidP="5A4DF43F">
      <w:pPr>
        <w:pStyle w:val="Standard"/>
        <w:tabs>
          <w:tab w:val="clear" w:pos="3402"/>
          <w:tab w:val="left" w:pos="2811"/>
        </w:tabs>
        <w:ind w:left="30" w:hanging="15"/>
        <w:jc w:val="both"/>
        <w:rPr>
          <w:rFonts w:ascii="Encode Sans" w:hAnsi="Encode Sans"/>
          <w:b/>
          <w:bCs/>
          <w:i/>
          <w:iCs/>
        </w:rPr>
      </w:pPr>
      <w:r w:rsidRPr="008376E1">
        <w:rPr>
          <w:rFonts w:ascii="Encode Sans" w:hAnsi="Encode Sans"/>
          <w:i/>
          <w:iCs/>
        </w:rPr>
        <w:t>Vedoucí práce:</w:t>
      </w:r>
      <w:r w:rsidRPr="008376E1">
        <w:rPr>
          <w:i/>
          <w:iCs/>
        </w:rPr>
        <w:tab/>
      </w:r>
      <w:r w:rsidR="007869B2" w:rsidRPr="008376E1">
        <w:rPr>
          <w:rFonts w:ascii="Encode Sans" w:hAnsi="Encode Sans"/>
          <w:b/>
          <w:bCs/>
          <w:i/>
          <w:iCs/>
        </w:rPr>
        <w:t>Antonín Neumann</w:t>
      </w:r>
    </w:p>
    <w:p w14:paraId="44EAFD9C" w14:textId="77777777" w:rsidR="004A6E35" w:rsidRPr="006B0571" w:rsidRDefault="004A6E35">
      <w:pPr>
        <w:pStyle w:val="Standard"/>
        <w:tabs>
          <w:tab w:val="clear" w:pos="3402"/>
          <w:tab w:val="left" w:pos="2811"/>
        </w:tabs>
        <w:ind w:left="30" w:hanging="15"/>
        <w:jc w:val="both"/>
        <w:rPr>
          <w:rFonts w:ascii="Encode Sans" w:hAnsi="Encode Sans"/>
          <w:b/>
          <w:bCs/>
        </w:rPr>
      </w:pPr>
    </w:p>
    <w:p w14:paraId="4B94D5A5" w14:textId="77777777" w:rsidR="004A6E35" w:rsidRPr="006B0571" w:rsidRDefault="004A6E35">
      <w:pPr>
        <w:pStyle w:val="Standard"/>
        <w:tabs>
          <w:tab w:val="clear" w:pos="3402"/>
          <w:tab w:val="left" w:pos="5107"/>
        </w:tabs>
        <w:ind w:left="30" w:hanging="15"/>
        <w:jc w:val="both"/>
        <w:rPr>
          <w:rFonts w:ascii="Encode Sans" w:hAnsi="Encode Sans"/>
        </w:rPr>
      </w:pPr>
    </w:p>
    <w:p w14:paraId="1FC4DAC3" w14:textId="77777777" w:rsidR="004A6E35" w:rsidRPr="006B0571" w:rsidRDefault="007F65EE" w:rsidP="00815BFE">
      <w:pPr>
        <w:pStyle w:val="Standard"/>
        <w:tabs>
          <w:tab w:val="clear" w:pos="3402"/>
          <w:tab w:val="left" w:pos="5107"/>
        </w:tabs>
        <w:ind w:left="30" w:hanging="15"/>
        <w:jc w:val="both"/>
        <w:rPr>
          <w:rFonts w:ascii="Encode Sans" w:hAnsi="Encode Sans"/>
        </w:rPr>
      </w:pPr>
      <w:r w:rsidRPr="006B0571">
        <w:rPr>
          <w:rFonts w:ascii="Encode Sans" w:hAnsi="Encode Sans"/>
        </w:rPr>
        <w:t xml:space="preserve">Projednáno v </w:t>
      </w:r>
      <w:r w:rsidRPr="006B0571">
        <w:rPr>
          <w:rFonts w:ascii="Encode Sans" w:hAnsi="Encode Sans"/>
          <w:b/>
          <w:bCs/>
          <w:szCs w:val="16"/>
        </w:rPr>
        <w:t>katedře</w:t>
      </w:r>
      <w:r w:rsidRPr="006B0571">
        <w:rPr>
          <w:rFonts w:ascii="Encode Sans" w:hAnsi="Encode Sans"/>
          <w:b/>
          <w:bCs/>
          <w:color w:val="FF0000"/>
          <w:sz w:val="16"/>
          <w:szCs w:val="16"/>
        </w:rPr>
        <w:t xml:space="preserve"> </w:t>
      </w:r>
      <w:r w:rsidRPr="00160463">
        <w:rPr>
          <w:rFonts w:ascii="Encode Sans" w:hAnsi="Encode Sans"/>
        </w:rPr>
        <w:t>VTT</w:t>
      </w:r>
      <w:r w:rsidR="00785FDE" w:rsidRPr="00160463">
        <w:rPr>
          <w:rFonts w:ascii="Encode Sans" w:hAnsi="Encode Sans"/>
        </w:rPr>
        <w:t xml:space="preserve"> </w:t>
      </w:r>
      <w:r w:rsidRPr="006B0571">
        <w:rPr>
          <w:rFonts w:ascii="Encode Sans" w:hAnsi="Encode Sans"/>
        </w:rPr>
        <w:t>a schváleno ředitel</w:t>
      </w:r>
      <w:r w:rsidR="0061752E">
        <w:rPr>
          <w:rFonts w:ascii="Encode Sans" w:hAnsi="Encode Sans"/>
        </w:rPr>
        <w:t>em</w:t>
      </w:r>
      <w:r w:rsidRPr="006B0571">
        <w:rPr>
          <w:rFonts w:ascii="Encode Sans" w:hAnsi="Encode Sans"/>
        </w:rPr>
        <w:t xml:space="preserve"> školy.</w:t>
      </w:r>
    </w:p>
    <w:p w14:paraId="3DEEC669" w14:textId="77777777" w:rsidR="004A6E35" w:rsidRPr="006B0571" w:rsidRDefault="004A6E35">
      <w:pPr>
        <w:pStyle w:val="Standard"/>
        <w:tabs>
          <w:tab w:val="clear" w:pos="3402"/>
        </w:tabs>
        <w:ind w:left="30" w:hanging="15"/>
        <w:rPr>
          <w:rFonts w:ascii="Encode Sans" w:hAnsi="Encode Sans"/>
        </w:rPr>
      </w:pPr>
    </w:p>
    <w:p w14:paraId="3556AB01" w14:textId="4985B5E3" w:rsidR="004A6E35" w:rsidRPr="000616BE" w:rsidRDefault="000616BE" w:rsidP="000616BE">
      <w:pPr>
        <w:pStyle w:val="Zpat"/>
        <w:tabs>
          <w:tab w:val="clear" w:pos="4818"/>
          <w:tab w:val="center" w:pos="7395"/>
        </w:tabs>
        <w:rPr>
          <w:rFonts w:ascii="Encode Sans" w:hAnsi="Encode Sans"/>
        </w:rPr>
      </w:pPr>
      <w:r w:rsidRPr="000616BE">
        <w:rPr>
          <w:rFonts w:ascii="Encode Sans" w:hAnsi="Encode Sans"/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299FB496" wp14:editId="6595BCE8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3169920" cy="670560"/>
                <wp:effectExtent l="0" t="0" r="0" b="0"/>
                <wp:wrapTight wrapText="bothSides">
                  <wp:wrapPolygon edited="0">
                    <wp:start x="389" y="0"/>
                    <wp:lineTo x="389" y="20864"/>
                    <wp:lineTo x="21159" y="20864"/>
                    <wp:lineTo x="21159" y="0"/>
                    <wp:lineTo x="389" y="0"/>
                  </wp:wrapPolygon>
                </wp:wrapTight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9920" cy="670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BD9AF5" w14:textId="5591029B" w:rsidR="000616BE" w:rsidRDefault="000616BE" w:rsidP="000616BE">
                            <w:pPr>
                              <w:pStyle w:val="Zpat"/>
                              <w:tabs>
                                <w:tab w:val="clear" w:pos="4818"/>
                                <w:tab w:val="center" w:pos="7395"/>
                              </w:tabs>
                              <w:rPr>
                                <w:rFonts w:ascii="Encode Sans" w:hAnsi="Encode Sans"/>
                              </w:rPr>
                            </w:pPr>
                            <w:r>
                              <w:rPr>
                                <w:rFonts w:ascii="Encode Sans" w:hAnsi="Encode Sans"/>
                              </w:rPr>
                              <w:t>Mgr. Jan Syřínek</w:t>
                            </w:r>
                          </w:p>
                          <w:p w14:paraId="100F7BBC" w14:textId="13E3F1F2" w:rsidR="000616BE" w:rsidRDefault="000616BE" w:rsidP="000616BE">
                            <w:pPr>
                              <w:pStyle w:val="Zpat"/>
                              <w:tabs>
                                <w:tab w:val="clear" w:pos="4818"/>
                                <w:tab w:val="center" w:pos="7395"/>
                              </w:tabs>
                              <w:rPr>
                                <w:rFonts w:ascii="Encode Sans" w:hAnsi="Encode Sans"/>
                              </w:rPr>
                            </w:pPr>
                            <w:r>
                              <w:rPr>
                                <w:rFonts w:ascii="Encode Sans" w:hAnsi="Encode Sans"/>
                              </w:rPr>
                              <w:t>Zástupce ŘŠ, zástupce statutárního orgánu</w:t>
                            </w:r>
                          </w:p>
                          <w:p w14:paraId="7A969268" w14:textId="1A326191" w:rsidR="000616BE" w:rsidRPr="006B0571" w:rsidRDefault="000616BE" w:rsidP="000616BE">
                            <w:pPr>
                              <w:pStyle w:val="Zpat"/>
                              <w:tabs>
                                <w:tab w:val="clear" w:pos="4818"/>
                                <w:tab w:val="center" w:pos="7395"/>
                              </w:tabs>
                              <w:rPr>
                                <w:rFonts w:ascii="Encode Sans" w:hAnsi="Encode Sans"/>
                              </w:rPr>
                            </w:pPr>
                            <w:r>
                              <w:rPr>
                                <w:rFonts w:ascii="Encode Sans" w:hAnsi="Encode Sans"/>
                              </w:rPr>
                              <w:t>Vedoucí organizace VOŠ, SŠ, DM</w:t>
                            </w:r>
                          </w:p>
                          <w:p w14:paraId="73D94CD8" w14:textId="54835BE5" w:rsidR="000616BE" w:rsidRDefault="000616BE" w:rsidP="000616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9FB496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198.4pt;margin-top:.75pt;width:249.6pt;height:52.8pt;z-index:-2516561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" filled="f" stroked="f">
                <v:textbox>
                  <w:txbxContent>
                    <w:p w14:paraId="23BD9AF5" w14:textId="5591029B" w:rsidR="000616BE" w:rsidRDefault="000616BE" w:rsidP="000616BE">
                      <w:pPr>
                        <w:pStyle w:val="Zpat"/>
                        <w:tabs>
                          <w:tab w:val="clear" w:pos="4818"/>
                          <w:tab w:val="center" w:pos="7395"/>
                        </w:tabs>
                        <w:rPr>
                          <w:rFonts w:ascii="Encode Sans" w:hAnsi="Encode Sans"/>
                        </w:rPr>
                      </w:pPr>
                      <w:r>
                        <w:rPr>
                          <w:rFonts w:ascii="Encode Sans" w:hAnsi="Encode Sans"/>
                        </w:rPr>
                        <w:t>Mgr. Jan Syřínek</w:t>
                      </w:r>
                    </w:p>
                    <w:p w14:paraId="100F7BBC" w14:textId="13E3F1F2" w:rsidR="000616BE" w:rsidRDefault="000616BE" w:rsidP="000616BE">
                      <w:pPr>
                        <w:pStyle w:val="Zpat"/>
                        <w:tabs>
                          <w:tab w:val="clear" w:pos="4818"/>
                          <w:tab w:val="center" w:pos="7395"/>
                        </w:tabs>
                        <w:rPr>
                          <w:rFonts w:ascii="Encode Sans" w:hAnsi="Encode Sans"/>
                        </w:rPr>
                      </w:pPr>
                      <w:r>
                        <w:rPr>
                          <w:rFonts w:ascii="Encode Sans" w:hAnsi="Encode Sans"/>
                        </w:rPr>
                        <w:t>Zástupce ŘŠ, zástupce statutárního orgánu</w:t>
                      </w:r>
                    </w:p>
                    <w:p w14:paraId="7A969268" w14:textId="1A326191" w:rsidR="000616BE" w:rsidRPr="006B0571" w:rsidRDefault="000616BE" w:rsidP="000616BE">
                      <w:pPr>
                        <w:pStyle w:val="Zpat"/>
                        <w:tabs>
                          <w:tab w:val="clear" w:pos="4818"/>
                          <w:tab w:val="center" w:pos="7395"/>
                        </w:tabs>
                        <w:rPr>
                          <w:rFonts w:ascii="Encode Sans" w:hAnsi="Encode Sans"/>
                        </w:rPr>
                      </w:pPr>
                      <w:r>
                        <w:rPr>
                          <w:rFonts w:ascii="Encode Sans" w:hAnsi="Encode Sans"/>
                        </w:rPr>
                        <w:t>Vedoucí organizace VOŠ, SŠ, DM</w:t>
                      </w:r>
                    </w:p>
                    <w:p w14:paraId="73D94CD8" w14:textId="54835BE5" w:rsidR="000616BE" w:rsidRDefault="000616BE" w:rsidP="000616BE">
                      <w:pPr>
                        <w:jc w:val="center"/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7F65EE" w:rsidRPr="0AB475C5">
        <w:rPr>
          <w:rFonts w:ascii="Encode Sans" w:hAnsi="Encode Sans"/>
        </w:rPr>
        <w:t xml:space="preserve">V Plzni dne: </w:t>
      </w:r>
      <w:r w:rsidR="007869B2">
        <w:rPr>
          <w:rFonts w:ascii="Encode Sans" w:hAnsi="Encode Sans"/>
        </w:rPr>
        <w:t>27</w:t>
      </w:r>
      <w:r w:rsidR="007F65EE" w:rsidRPr="0AB475C5">
        <w:rPr>
          <w:rFonts w:ascii="Encode Sans" w:hAnsi="Encode Sans"/>
        </w:rPr>
        <w:t xml:space="preserve">. </w:t>
      </w:r>
      <w:r w:rsidR="0061752E">
        <w:rPr>
          <w:rFonts w:ascii="Encode Sans" w:hAnsi="Encode Sans"/>
        </w:rPr>
        <w:t>září</w:t>
      </w:r>
      <w:r w:rsidR="007F65EE" w:rsidRPr="0AB475C5">
        <w:rPr>
          <w:rFonts w:ascii="Encode Sans" w:hAnsi="Encode Sans"/>
        </w:rPr>
        <w:t xml:space="preserve"> 20</w:t>
      </w:r>
      <w:r w:rsidR="001F0A6E">
        <w:rPr>
          <w:rFonts w:ascii="Encode Sans" w:hAnsi="Encode Sans"/>
        </w:rPr>
        <w:t>2</w:t>
      </w:r>
      <w:r w:rsidR="007869B2">
        <w:rPr>
          <w:rFonts w:ascii="Encode Sans" w:hAnsi="Encode Sans"/>
        </w:rPr>
        <w:t>4</w:t>
      </w:r>
    </w:p>
    <w:sectPr w:rsidR="004A6E35" w:rsidRPr="000616BE" w:rsidSect="004F024B">
      <w:pgSz w:w="11905" w:h="16837"/>
      <w:pgMar w:top="681" w:right="779" w:bottom="28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0E8A1E" w14:textId="77777777" w:rsidR="004F0294" w:rsidRDefault="004F0294">
      <w:r>
        <w:separator/>
      </w:r>
    </w:p>
  </w:endnote>
  <w:endnote w:type="continuationSeparator" w:id="0">
    <w:p w14:paraId="6DD04480" w14:textId="77777777" w:rsidR="004F0294" w:rsidRDefault="004F02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Encode Sans">
    <w:charset w:val="EE"/>
    <w:family w:val="auto"/>
    <w:pitch w:val="variable"/>
    <w:sig w:usb0="A00000FF" w:usb1="4000207B" w:usb2="00000000" w:usb3="00000000" w:csb0="00000193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102E9E" w14:textId="77777777" w:rsidR="004F0294" w:rsidRDefault="004F0294">
      <w:r>
        <w:rPr>
          <w:color w:val="000000"/>
        </w:rPr>
        <w:ptab w:relativeTo="margin" w:alignment="center" w:leader="none"/>
      </w:r>
    </w:p>
  </w:footnote>
  <w:footnote w:type="continuationSeparator" w:id="0">
    <w:p w14:paraId="779C3B01" w14:textId="77777777" w:rsidR="004F0294" w:rsidRDefault="004F02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BA4117"/>
    <w:multiLevelType w:val="hybridMultilevel"/>
    <w:tmpl w:val="841ED47A"/>
    <w:lvl w:ilvl="0" w:tplc="0405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292C32BE"/>
    <w:multiLevelType w:val="hybridMultilevel"/>
    <w:tmpl w:val="ADA2D232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8A0171"/>
    <w:multiLevelType w:val="hybridMultilevel"/>
    <w:tmpl w:val="427A934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EE67EC"/>
    <w:multiLevelType w:val="hybridMultilevel"/>
    <w:tmpl w:val="2324777A"/>
    <w:lvl w:ilvl="0" w:tplc="0405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439A1FCE"/>
    <w:multiLevelType w:val="hybridMultilevel"/>
    <w:tmpl w:val="8104E9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837E94"/>
    <w:multiLevelType w:val="hybridMultilevel"/>
    <w:tmpl w:val="9036D19C"/>
    <w:lvl w:ilvl="0" w:tplc="FFFFFFFF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53116A9D"/>
    <w:multiLevelType w:val="hybridMultilevel"/>
    <w:tmpl w:val="2D625F36"/>
    <w:lvl w:ilvl="0" w:tplc="0405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67FE4474"/>
    <w:multiLevelType w:val="hybridMultilevel"/>
    <w:tmpl w:val="F744A830"/>
    <w:lvl w:ilvl="0" w:tplc="0405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74860AF1"/>
    <w:multiLevelType w:val="hybridMultilevel"/>
    <w:tmpl w:val="4342B0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407CCF"/>
    <w:multiLevelType w:val="hybridMultilevel"/>
    <w:tmpl w:val="A5343F84"/>
    <w:lvl w:ilvl="0" w:tplc="0405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7CC96C8F"/>
    <w:multiLevelType w:val="hybridMultilevel"/>
    <w:tmpl w:val="D66C7C7C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5496864">
    <w:abstractNumId w:val="2"/>
  </w:num>
  <w:num w:numId="2" w16cid:durableId="1693797591">
    <w:abstractNumId w:val="10"/>
  </w:num>
  <w:num w:numId="3" w16cid:durableId="1790930641">
    <w:abstractNumId w:val="1"/>
  </w:num>
  <w:num w:numId="4" w16cid:durableId="930161802">
    <w:abstractNumId w:val="8"/>
  </w:num>
  <w:num w:numId="5" w16cid:durableId="2030445226">
    <w:abstractNumId w:val="4"/>
  </w:num>
  <w:num w:numId="6" w16cid:durableId="1119957761">
    <w:abstractNumId w:val="7"/>
  </w:num>
  <w:num w:numId="7" w16cid:durableId="1315841788">
    <w:abstractNumId w:val="6"/>
  </w:num>
  <w:num w:numId="8" w16cid:durableId="1472332025">
    <w:abstractNumId w:val="0"/>
  </w:num>
  <w:num w:numId="9" w16cid:durableId="1183786845">
    <w:abstractNumId w:val="3"/>
  </w:num>
  <w:num w:numId="10" w16cid:durableId="1110198784">
    <w:abstractNumId w:val="5"/>
  </w:num>
  <w:num w:numId="11" w16cid:durableId="9367910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1BD"/>
    <w:rsid w:val="00014B7B"/>
    <w:rsid w:val="00025D3B"/>
    <w:rsid w:val="0003232E"/>
    <w:rsid w:val="00036E2A"/>
    <w:rsid w:val="00052C7E"/>
    <w:rsid w:val="000616BE"/>
    <w:rsid w:val="00061DA3"/>
    <w:rsid w:val="00064E67"/>
    <w:rsid w:val="00067825"/>
    <w:rsid w:val="00076E1E"/>
    <w:rsid w:val="00086ED9"/>
    <w:rsid w:val="000C2657"/>
    <w:rsid w:val="001025E1"/>
    <w:rsid w:val="0010EB18"/>
    <w:rsid w:val="001301A0"/>
    <w:rsid w:val="00133730"/>
    <w:rsid w:val="001555D1"/>
    <w:rsid w:val="00160463"/>
    <w:rsid w:val="001612A3"/>
    <w:rsid w:val="00185C81"/>
    <w:rsid w:val="00186B49"/>
    <w:rsid w:val="001913F9"/>
    <w:rsid w:val="00191863"/>
    <w:rsid w:val="00192DB6"/>
    <w:rsid w:val="001937E6"/>
    <w:rsid w:val="001A0FD8"/>
    <w:rsid w:val="001A280C"/>
    <w:rsid w:val="001A53D2"/>
    <w:rsid w:val="001B436E"/>
    <w:rsid w:val="001E5D09"/>
    <w:rsid w:val="001F0A6E"/>
    <w:rsid w:val="0020276F"/>
    <w:rsid w:val="00203E8E"/>
    <w:rsid w:val="00206C06"/>
    <w:rsid w:val="0021040D"/>
    <w:rsid w:val="002179E7"/>
    <w:rsid w:val="00222C15"/>
    <w:rsid w:val="00230109"/>
    <w:rsid w:val="00234812"/>
    <w:rsid w:val="0023666E"/>
    <w:rsid w:val="00270170"/>
    <w:rsid w:val="00275484"/>
    <w:rsid w:val="002A2D93"/>
    <w:rsid w:val="002D19ED"/>
    <w:rsid w:val="002E665B"/>
    <w:rsid w:val="002F33FA"/>
    <w:rsid w:val="002F3468"/>
    <w:rsid w:val="002F7D44"/>
    <w:rsid w:val="003135DD"/>
    <w:rsid w:val="0033253C"/>
    <w:rsid w:val="003349EE"/>
    <w:rsid w:val="00337788"/>
    <w:rsid w:val="003401B3"/>
    <w:rsid w:val="0035331F"/>
    <w:rsid w:val="00363C66"/>
    <w:rsid w:val="003712C5"/>
    <w:rsid w:val="00387831"/>
    <w:rsid w:val="003B313B"/>
    <w:rsid w:val="003B5E26"/>
    <w:rsid w:val="003B70AA"/>
    <w:rsid w:val="003C270B"/>
    <w:rsid w:val="003C6919"/>
    <w:rsid w:val="003E35D7"/>
    <w:rsid w:val="003F7AFB"/>
    <w:rsid w:val="003F7BD4"/>
    <w:rsid w:val="00410BA9"/>
    <w:rsid w:val="00413C5D"/>
    <w:rsid w:val="00416985"/>
    <w:rsid w:val="0043137B"/>
    <w:rsid w:val="00433A20"/>
    <w:rsid w:val="00436023"/>
    <w:rsid w:val="004516AE"/>
    <w:rsid w:val="004771A1"/>
    <w:rsid w:val="00485BC8"/>
    <w:rsid w:val="00490185"/>
    <w:rsid w:val="00497A36"/>
    <w:rsid w:val="004A6E35"/>
    <w:rsid w:val="004E738E"/>
    <w:rsid w:val="004F024B"/>
    <w:rsid w:val="004F0294"/>
    <w:rsid w:val="004F3380"/>
    <w:rsid w:val="004F5848"/>
    <w:rsid w:val="00516FC2"/>
    <w:rsid w:val="0054337B"/>
    <w:rsid w:val="00565340"/>
    <w:rsid w:val="00576FC2"/>
    <w:rsid w:val="0058766C"/>
    <w:rsid w:val="00591C96"/>
    <w:rsid w:val="005A09F7"/>
    <w:rsid w:val="005B7027"/>
    <w:rsid w:val="005F7046"/>
    <w:rsid w:val="006128BB"/>
    <w:rsid w:val="0061752E"/>
    <w:rsid w:val="00631EDE"/>
    <w:rsid w:val="006331D1"/>
    <w:rsid w:val="00634693"/>
    <w:rsid w:val="00663952"/>
    <w:rsid w:val="006812DD"/>
    <w:rsid w:val="006834FD"/>
    <w:rsid w:val="006B0571"/>
    <w:rsid w:val="006B3290"/>
    <w:rsid w:val="006B71DF"/>
    <w:rsid w:val="006F6707"/>
    <w:rsid w:val="007020FA"/>
    <w:rsid w:val="007037FA"/>
    <w:rsid w:val="00750A75"/>
    <w:rsid w:val="00785FDE"/>
    <w:rsid w:val="007869B2"/>
    <w:rsid w:val="007879D5"/>
    <w:rsid w:val="007A3854"/>
    <w:rsid w:val="007B1A3C"/>
    <w:rsid w:val="007D6310"/>
    <w:rsid w:val="007E3FE1"/>
    <w:rsid w:val="007E5F07"/>
    <w:rsid w:val="007E600D"/>
    <w:rsid w:val="007E6083"/>
    <w:rsid w:val="007F1523"/>
    <w:rsid w:val="007F1F9C"/>
    <w:rsid w:val="007F65EE"/>
    <w:rsid w:val="00815BFE"/>
    <w:rsid w:val="008239A5"/>
    <w:rsid w:val="008376E1"/>
    <w:rsid w:val="00844D48"/>
    <w:rsid w:val="008456F2"/>
    <w:rsid w:val="00874862"/>
    <w:rsid w:val="008A04C0"/>
    <w:rsid w:val="008A2FA1"/>
    <w:rsid w:val="008A4F36"/>
    <w:rsid w:val="008C1A8F"/>
    <w:rsid w:val="008C3231"/>
    <w:rsid w:val="008E2BF4"/>
    <w:rsid w:val="008F3A54"/>
    <w:rsid w:val="008F4B04"/>
    <w:rsid w:val="008F6631"/>
    <w:rsid w:val="00901930"/>
    <w:rsid w:val="0092787F"/>
    <w:rsid w:val="009313C2"/>
    <w:rsid w:val="0093550E"/>
    <w:rsid w:val="00945309"/>
    <w:rsid w:val="00945A30"/>
    <w:rsid w:val="00962E7F"/>
    <w:rsid w:val="00971AD0"/>
    <w:rsid w:val="00980C69"/>
    <w:rsid w:val="00983CB1"/>
    <w:rsid w:val="00993557"/>
    <w:rsid w:val="00997871"/>
    <w:rsid w:val="009C3D6D"/>
    <w:rsid w:val="009C4F5A"/>
    <w:rsid w:val="009C7888"/>
    <w:rsid w:val="009E42B8"/>
    <w:rsid w:val="009F0294"/>
    <w:rsid w:val="00A22771"/>
    <w:rsid w:val="00A26145"/>
    <w:rsid w:val="00A31946"/>
    <w:rsid w:val="00A41564"/>
    <w:rsid w:val="00A42F19"/>
    <w:rsid w:val="00A44766"/>
    <w:rsid w:val="00A56142"/>
    <w:rsid w:val="00A64716"/>
    <w:rsid w:val="00A73BB4"/>
    <w:rsid w:val="00A81457"/>
    <w:rsid w:val="00A95BA4"/>
    <w:rsid w:val="00A95C53"/>
    <w:rsid w:val="00A96548"/>
    <w:rsid w:val="00AB69B6"/>
    <w:rsid w:val="00AC53EB"/>
    <w:rsid w:val="00AD05FF"/>
    <w:rsid w:val="00AD7323"/>
    <w:rsid w:val="00B102A8"/>
    <w:rsid w:val="00B14B61"/>
    <w:rsid w:val="00B20800"/>
    <w:rsid w:val="00B23520"/>
    <w:rsid w:val="00B44F73"/>
    <w:rsid w:val="00B54543"/>
    <w:rsid w:val="00B60E19"/>
    <w:rsid w:val="00B97904"/>
    <w:rsid w:val="00BD6EEA"/>
    <w:rsid w:val="00BD71C1"/>
    <w:rsid w:val="00C04C98"/>
    <w:rsid w:val="00C1735B"/>
    <w:rsid w:val="00C207AB"/>
    <w:rsid w:val="00C24B0A"/>
    <w:rsid w:val="00C36D78"/>
    <w:rsid w:val="00C42C62"/>
    <w:rsid w:val="00C47263"/>
    <w:rsid w:val="00C536A9"/>
    <w:rsid w:val="00C557A3"/>
    <w:rsid w:val="00C62869"/>
    <w:rsid w:val="00C65236"/>
    <w:rsid w:val="00C76B9A"/>
    <w:rsid w:val="00CB10D1"/>
    <w:rsid w:val="00CB7659"/>
    <w:rsid w:val="00CC1BF0"/>
    <w:rsid w:val="00CC2E03"/>
    <w:rsid w:val="00CC3E13"/>
    <w:rsid w:val="00CC6E65"/>
    <w:rsid w:val="00CD4047"/>
    <w:rsid w:val="00CE3BCA"/>
    <w:rsid w:val="00D0605D"/>
    <w:rsid w:val="00D34E99"/>
    <w:rsid w:val="00D35781"/>
    <w:rsid w:val="00D411BD"/>
    <w:rsid w:val="00D47081"/>
    <w:rsid w:val="00D51AF7"/>
    <w:rsid w:val="00D6528D"/>
    <w:rsid w:val="00DA5810"/>
    <w:rsid w:val="00DC5B83"/>
    <w:rsid w:val="00DE4041"/>
    <w:rsid w:val="00DE701E"/>
    <w:rsid w:val="00E070FD"/>
    <w:rsid w:val="00E1141D"/>
    <w:rsid w:val="00E1444F"/>
    <w:rsid w:val="00E20A75"/>
    <w:rsid w:val="00E3242C"/>
    <w:rsid w:val="00E359F1"/>
    <w:rsid w:val="00E45E7C"/>
    <w:rsid w:val="00E52A4C"/>
    <w:rsid w:val="00E54983"/>
    <w:rsid w:val="00E62317"/>
    <w:rsid w:val="00E63F0D"/>
    <w:rsid w:val="00E805C9"/>
    <w:rsid w:val="00E8754D"/>
    <w:rsid w:val="00E9055B"/>
    <w:rsid w:val="00E9084C"/>
    <w:rsid w:val="00E90CA2"/>
    <w:rsid w:val="00E94AAE"/>
    <w:rsid w:val="00EC77BE"/>
    <w:rsid w:val="00EE3D0E"/>
    <w:rsid w:val="00EF3142"/>
    <w:rsid w:val="00F0741F"/>
    <w:rsid w:val="00F33FB6"/>
    <w:rsid w:val="00F450FB"/>
    <w:rsid w:val="00F51B7F"/>
    <w:rsid w:val="00F616A0"/>
    <w:rsid w:val="00F70FF9"/>
    <w:rsid w:val="00F97DFF"/>
    <w:rsid w:val="00FA0045"/>
    <w:rsid w:val="00FA101D"/>
    <w:rsid w:val="00FB0E5D"/>
    <w:rsid w:val="00FE2B3A"/>
    <w:rsid w:val="00FF4F62"/>
    <w:rsid w:val="035C6611"/>
    <w:rsid w:val="047A468E"/>
    <w:rsid w:val="06262B4B"/>
    <w:rsid w:val="099B69F2"/>
    <w:rsid w:val="09A8261E"/>
    <w:rsid w:val="0AB475C5"/>
    <w:rsid w:val="0C2B5511"/>
    <w:rsid w:val="1D4D07F2"/>
    <w:rsid w:val="20C22960"/>
    <w:rsid w:val="2A7F8EB3"/>
    <w:rsid w:val="2CFD96CD"/>
    <w:rsid w:val="2D1E2CB8"/>
    <w:rsid w:val="3A85ECC4"/>
    <w:rsid w:val="3F3BBF2E"/>
    <w:rsid w:val="3F5E6D56"/>
    <w:rsid w:val="3F7A24CB"/>
    <w:rsid w:val="41182F1C"/>
    <w:rsid w:val="4486E1A7"/>
    <w:rsid w:val="45417567"/>
    <w:rsid w:val="47779BD1"/>
    <w:rsid w:val="4B99874A"/>
    <w:rsid w:val="4FBFDDCD"/>
    <w:rsid w:val="523CC17D"/>
    <w:rsid w:val="58D2100B"/>
    <w:rsid w:val="5A4DF43F"/>
    <w:rsid w:val="5CF65AAC"/>
    <w:rsid w:val="685975BD"/>
    <w:rsid w:val="6CA800AA"/>
    <w:rsid w:val="792DCFBF"/>
    <w:rsid w:val="7E75457A"/>
    <w:rsid w:val="7E83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CC822"/>
  <w15:docId w15:val="{CDA485BD-4B93-40B3-BC3B-C7283DA92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ahoma"/>
        <w:kern w:val="3"/>
        <w:sz w:val="24"/>
        <w:szCs w:val="24"/>
        <w:lang w:val="cs-CZ" w:eastAsia="cs-CZ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Standard"/>
    <w:next w:val="Standard"/>
    <w:pPr>
      <w:keepNext/>
      <w:ind w:left="1418"/>
      <w:outlineLvl w:val="0"/>
    </w:pPr>
    <w:rPr>
      <w:rFonts w:ascii="Arial" w:eastAsia="Arial" w:hAnsi="Arial" w:cs="Arial"/>
    </w:rPr>
  </w:style>
  <w:style w:type="paragraph" w:styleId="Nadpis2">
    <w:name w:val="heading 2"/>
    <w:basedOn w:val="Standard"/>
    <w:next w:val="Standard"/>
    <w:pPr>
      <w:keepNext/>
      <w:outlineLvl w:val="1"/>
    </w:pPr>
    <w:rPr>
      <w:rFonts w:ascii="Arial" w:eastAsia="Arial" w:hAnsi="Arial" w:cs="Arial"/>
    </w:rPr>
  </w:style>
  <w:style w:type="paragraph" w:styleId="Nadpis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  <w:pPr>
      <w:tabs>
        <w:tab w:val="left" w:pos="3402"/>
      </w:tabs>
    </w:p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Seznam">
    <w:name w:val="List"/>
    <w:basedOn w:val="Textbody"/>
  </w:style>
  <w:style w:type="paragraph" w:styleId="Zhlav">
    <w:name w:val="header"/>
    <w:basedOn w:val="Standard"/>
    <w:pPr>
      <w:suppressLineNumbers/>
      <w:tabs>
        <w:tab w:val="clear" w:pos="3402"/>
        <w:tab w:val="center" w:pos="4818"/>
        <w:tab w:val="right" w:pos="9637"/>
      </w:tabs>
    </w:pPr>
  </w:style>
  <w:style w:type="paragraph" w:styleId="Zpat">
    <w:name w:val="footer"/>
    <w:basedOn w:val="Standard"/>
    <w:link w:val="ZpatChar"/>
    <w:pPr>
      <w:suppressLineNumbers/>
      <w:tabs>
        <w:tab w:val="clear" w:pos="3402"/>
        <w:tab w:val="center" w:pos="4818"/>
        <w:tab w:val="right" w:pos="9637"/>
      </w:tabs>
    </w:pPr>
  </w:style>
  <w:style w:type="paragraph" w:styleId="Titulek">
    <w:name w:val="caption"/>
    <w:basedOn w:val="Standard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Framecontents">
    <w:name w:val="Frame contents"/>
    <w:basedOn w:val="Textbody"/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Nzev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Podnadpis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character" w:customStyle="1" w:styleId="NumberingSymbols">
    <w:name w:val="Numbering Symbols"/>
  </w:style>
  <w:style w:type="character" w:styleId="Hypertextovodkaz">
    <w:name w:val="Hyperlink"/>
    <w:basedOn w:val="Standardnpsmoodstavce"/>
    <w:uiPriority w:val="99"/>
    <w:unhideWhenUsed/>
    <w:rsid w:val="00815BFE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815BFE"/>
    <w:rPr>
      <w:color w:val="605E5C"/>
      <w:shd w:val="clear" w:color="auto" w:fill="E1DFDD"/>
    </w:rPr>
  </w:style>
  <w:style w:type="character" w:customStyle="1" w:styleId="normaltextrun">
    <w:name w:val="normaltextrun"/>
    <w:basedOn w:val="Standardnpsmoodstavce"/>
    <w:rsid w:val="00EC77BE"/>
  </w:style>
  <w:style w:type="paragraph" w:styleId="Odstavecseseznamem">
    <w:name w:val="List Paragraph"/>
    <w:basedOn w:val="Normln"/>
    <w:uiPriority w:val="34"/>
    <w:qFormat/>
    <w:rsid w:val="001A280C"/>
    <w:pPr>
      <w:ind w:left="720"/>
      <w:contextualSpacing/>
    </w:pPr>
  </w:style>
  <w:style w:type="character" w:customStyle="1" w:styleId="ZpatChar">
    <w:name w:val="Zápatí Char"/>
    <w:basedOn w:val="Standardnpsmoodstavce"/>
    <w:link w:val="Zpat"/>
    <w:rsid w:val="000616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07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k\Downloads\Maturitn&#237;%20projekt%20zad&#225;n&#237;%20VZOR.dotx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7eb638-56ed-457b-8703-6dc78ffdfae4">
      <Terms xmlns="http://schemas.microsoft.com/office/infopath/2007/PartnerControls"/>
    </lcf76f155ced4ddcb4097134ff3c332f>
    <TaxCatchAll xmlns="e8452746-8a5f-4c1b-bcfd-c76e2eb5cbe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0AADEF8EBE0834899AB07235B388E79" ma:contentTypeVersion="13" ma:contentTypeDescription="Vytvoří nový dokument" ma:contentTypeScope="" ma:versionID="e849e49692f131cfa18254fe67abba5e">
  <xsd:schema xmlns:xsd="http://www.w3.org/2001/XMLSchema" xmlns:xs="http://www.w3.org/2001/XMLSchema" xmlns:p="http://schemas.microsoft.com/office/2006/metadata/properties" xmlns:ns2="e8452746-8a5f-4c1b-bcfd-c76e2eb5cbe6" xmlns:ns3="e47eb638-56ed-457b-8703-6dc78ffdfae4" targetNamespace="http://schemas.microsoft.com/office/2006/metadata/properties" ma:root="true" ma:fieldsID="39fe5ce76428ced5f04dd4d56e23c119" ns2:_="" ns3:_="">
    <xsd:import namespace="e8452746-8a5f-4c1b-bcfd-c76e2eb5cbe6"/>
    <xsd:import namespace="e47eb638-56ed-457b-8703-6dc78ffdfae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452746-8a5f-4c1b-bcfd-c76e2eb5cbe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20944162-f900-4447-8272-4a07e45be042}" ma:internalName="TaxCatchAll" ma:showField="CatchAllData" ma:web="e8452746-8a5f-4c1b-bcfd-c76e2eb5cbe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7eb638-56ed-457b-8703-6dc78ffdfa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Značky obrázků" ma:readOnly="false" ma:fieldId="{5cf76f15-5ced-4ddc-b409-7134ff3c332f}" ma:taxonomyMulti="true" ma:sspId="b5190b6f-cc76-4299-8866-3904f6a46ed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8BAD04A-3CD2-4BC2-B301-B4C5843CC1BF}">
  <ds:schemaRefs>
    <ds:schemaRef ds:uri="http://schemas.microsoft.com/office/2006/metadata/properties"/>
    <ds:schemaRef ds:uri="http://schemas.microsoft.com/office/infopath/2007/PartnerControls"/>
    <ds:schemaRef ds:uri="e47eb638-56ed-457b-8703-6dc78ffdfae4"/>
    <ds:schemaRef ds:uri="e8452746-8a5f-4c1b-bcfd-c76e2eb5cbe6"/>
  </ds:schemaRefs>
</ds:datastoreItem>
</file>

<file path=customXml/itemProps2.xml><?xml version="1.0" encoding="utf-8"?>
<ds:datastoreItem xmlns:ds="http://schemas.openxmlformats.org/officeDocument/2006/customXml" ds:itemID="{6ECE3646-2B60-41AB-A64B-E67A2590C4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4A15C6-37F6-4FFC-9B2E-ADBBA3FBB0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452746-8a5f-4c1b-bcfd-c76e2eb5cbe6"/>
    <ds:schemaRef ds:uri="e47eb638-56ed-457b-8703-6dc78ffdfa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Maturitní projekt zadání VZOR.dotx</Template>
  <TotalTime>54</TotalTime>
  <Pages>2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</dc:creator>
  <cp:lastModifiedBy>Lukáš Janda</cp:lastModifiedBy>
  <cp:revision>16</cp:revision>
  <cp:lastPrinted>2021-10-23T16:37:00Z</cp:lastPrinted>
  <dcterms:created xsi:type="dcterms:W3CDTF">2022-09-23T06:10:00Z</dcterms:created>
  <dcterms:modified xsi:type="dcterms:W3CDTF">2024-09-27T08:02:00Z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  <property fmtid="{D5CDD505-2E9C-101B-9397-08002B2CF9AE}" pid="6" name="ContentTypeId">
    <vt:lpwstr>0x0101004B04D543718AD44AB4741924FBA5FB82</vt:lpwstr>
  </property>
</Properties>
</file>